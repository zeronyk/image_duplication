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B470" w14:textId="3D595E8D" w:rsidR="00E43C01" w:rsidRDefault="00E43C01" w:rsidP="00E43C01"/>
    <w:p w14:paraId="3361ABA5" w14:textId="77777777" w:rsidR="00C36B20" w:rsidRDefault="00C36B20" w:rsidP="00E43C01"/>
    <w:p w14:paraId="010C0D41" w14:textId="551F5995" w:rsidR="00C36B20" w:rsidRPr="00C36B20" w:rsidRDefault="00C36B20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  <w:r w:rsidRPr="00C36B20">
        <w:rPr>
          <w:b/>
          <w:bCs/>
          <w:smallCaps/>
          <w:color w:val="404040"/>
          <w:spacing w:val="10"/>
          <w:sz w:val="24"/>
          <w:szCs w:val="26"/>
        </w:rPr>
        <w:t>Persönliche Daten</w:t>
      </w:r>
    </w:p>
    <w:p w14:paraId="2CE7082A" w14:textId="49E98F88" w:rsidR="00C36B20" w:rsidRDefault="00C36B20" w:rsidP="00E43C01"/>
    <w:p w14:paraId="2593A806" w14:textId="2034440D" w:rsidR="00C36B20" w:rsidRDefault="00E5382A" w:rsidP="00C36B20">
      <w:pPr>
        <w:spacing w:line="360" w:lineRule="auto"/>
        <w:rPr>
          <w:color w:val="A5AB81"/>
        </w:rPr>
      </w:pPr>
      <w:r w:rsidRPr="00C36B20">
        <w:rPr>
          <w:noProof/>
          <w:color w:val="A5AB81"/>
        </w:rPr>
        <w:drawing>
          <wp:anchor distT="0" distB="0" distL="114300" distR="114300" simplePos="0" relativeHeight="251658240" behindDoc="0" locked="0" layoutInCell="1" allowOverlap="1" wp14:anchorId="1BDE0F6E" wp14:editId="4978D15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33575" cy="1933575"/>
            <wp:effectExtent l="0" t="0" r="9525" b="9525"/>
            <wp:wrapNone/>
            <wp:docPr id="5" name="Grafik 5" descr="Bildergebnis fÃ¼r facebook anzeige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facebook anzeigebi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B20" w:rsidRPr="00C36B20">
        <w:rPr>
          <w:color w:val="A5AB81"/>
        </w:rPr>
        <w:t>Name:</w:t>
      </w:r>
      <w:r w:rsidR="00C36B20">
        <w:rPr>
          <w:color w:val="A5AB81"/>
        </w:rPr>
        <w:tab/>
      </w:r>
      <w:r w:rsidR="00C36B20">
        <w:rPr>
          <w:color w:val="A5AB81"/>
        </w:rPr>
        <w:tab/>
      </w:r>
      <w:r w:rsidR="00C36B20">
        <w:rPr>
          <w:color w:val="A5AB81"/>
        </w:rPr>
        <w:tab/>
      </w:r>
      <w:r w:rsidR="00C36B20" w:rsidRPr="00C36B20">
        <w:rPr>
          <w:color w:val="auto"/>
        </w:rPr>
        <w:t>Max Mustermann</w:t>
      </w:r>
    </w:p>
    <w:p w14:paraId="529BFEB6" w14:textId="39561C33" w:rsidR="00C36B20" w:rsidRDefault="00C36B20" w:rsidP="00C36B20">
      <w:pPr>
        <w:spacing w:line="360" w:lineRule="auto"/>
        <w:rPr>
          <w:color w:val="A5AB81"/>
        </w:rPr>
      </w:pPr>
      <w:r>
        <w:rPr>
          <w:color w:val="A5AB81"/>
        </w:rPr>
        <w:t>Adresse:</w:t>
      </w: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  <w:r w:rsidRPr="00C36B20">
        <w:rPr>
          <w:color w:val="auto"/>
        </w:rPr>
        <w:t>Musterst. 44</w:t>
      </w:r>
    </w:p>
    <w:p w14:paraId="43975EDA" w14:textId="4781CC86" w:rsidR="00C36B20" w:rsidRDefault="00C36B20" w:rsidP="00C36B20">
      <w:pPr>
        <w:spacing w:line="360" w:lineRule="auto"/>
        <w:rPr>
          <w:color w:val="auto"/>
        </w:rPr>
      </w:pP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  <w:r w:rsidRPr="00C36B20">
        <w:rPr>
          <w:color w:val="auto"/>
        </w:rPr>
        <w:t>54321 Musterhausen</w:t>
      </w:r>
    </w:p>
    <w:p w14:paraId="59900C77" w14:textId="77777777" w:rsidR="00C36B20" w:rsidRDefault="00C36B20" w:rsidP="00C36B20">
      <w:pPr>
        <w:spacing w:line="360" w:lineRule="auto"/>
        <w:rPr>
          <w:color w:val="A5AB81"/>
        </w:rPr>
      </w:pPr>
    </w:p>
    <w:p w14:paraId="44879931" w14:textId="608606D9" w:rsidR="00C36B20" w:rsidRDefault="00C36B20" w:rsidP="00C36B20">
      <w:pPr>
        <w:spacing w:line="360" w:lineRule="auto"/>
        <w:rPr>
          <w:color w:val="A5AB81"/>
        </w:rPr>
      </w:pPr>
      <w:r>
        <w:rPr>
          <w:color w:val="A5AB81"/>
        </w:rPr>
        <w:t>Telefon:</w:t>
      </w: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  <w:r w:rsidRPr="00C36B20">
        <w:rPr>
          <w:color w:val="auto"/>
        </w:rPr>
        <w:t xml:space="preserve">0123 </w:t>
      </w:r>
      <w:r w:rsidR="0016098F">
        <w:rPr>
          <w:color w:val="auto"/>
        </w:rPr>
        <w:t xml:space="preserve">/ </w:t>
      </w:r>
      <w:r w:rsidRPr="00C36B20">
        <w:rPr>
          <w:color w:val="auto"/>
        </w:rPr>
        <w:t>3456789</w:t>
      </w:r>
    </w:p>
    <w:p w14:paraId="461D1812" w14:textId="73C970B1" w:rsidR="00C36B20" w:rsidRDefault="00C36B20" w:rsidP="00C36B20">
      <w:pPr>
        <w:spacing w:line="360" w:lineRule="auto"/>
        <w:rPr>
          <w:color w:val="A5AB81"/>
        </w:rPr>
      </w:pPr>
      <w:r>
        <w:rPr>
          <w:color w:val="A5AB81"/>
        </w:rPr>
        <w:t>E-Mail:</w:t>
      </w: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  <w:r w:rsidRPr="00C36B20">
        <w:rPr>
          <w:color w:val="auto"/>
        </w:rPr>
        <w:t>ma</w:t>
      </w:r>
      <w:r w:rsidR="008878F6">
        <w:rPr>
          <w:color w:val="auto"/>
        </w:rPr>
        <w:t>x</w:t>
      </w:r>
      <w:bookmarkStart w:id="0" w:name="_GoBack"/>
      <w:bookmarkEnd w:id="0"/>
      <w:r w:rsidRPr="00C36B20">
        <w:rPr>
          <w:color w:val="auto"/>
        </w:rPr>
        <w:t>.mustermann@mustermail.de</w:t>
      </w:r>
    </w:p>
    <w:p w14:paraId="5A51EFA2" w14:textId="77777777" w:rsidR="00C36B20" w:rsidRDefault="00C36B20" w:rsidP="00C36B20">
      <w:pPr>
        <w:spacing w:line="360" w:lineRule="auto"/>
        <w:rPr>
          <w:color w:val="A5AB81"/>
        </w:rPr>
      </w:pPr>
    </w:p>
    <w:p w14:paraId="2AC5A825" w14:textId="52F11E8E" w:rsidR="00C36B20" w:rsidRDefault="00C36B20" w:rsidP="00C36B20">
      <w:pPr>
        <w:spacing w:line="360" w:lineRule="auto"/>
        <w:rPr>
          <w:color w:val="A5AB81"/>
        </w:rPr>
      </w:pPr>
      <w:r>
        <w:rPr>
          <w:color w:val="A5AB81"/>
        </w:rPr>
        <w:t>Geburtsdatum /-ort:</w:t>
      </w:r>
      <w:r>
        <w:rPr>
          <w:color w:val="A5AB81"/>
        </w:rPr>
        <w:tab/>
      </w:r>
      <w:r w:rsidRPr="00C36B20">
        <w:rPr>
          <w:color w:val="auto"/>
        </w:rPr>
        <w:t>19.05.1994 in Musterhausen</w:t>
      </w:r>
    </w:p>
    <w:p w14:paraId="20517C32" w14:textId="6CB45EF9" w:rsidR="00C36B20" w:rsidRPr="00C36B20" w:rsidRDefault="00C36B20" w:rsidP="00C36B20">
      <w:pPr>
        <w:spacing w:line="360" w:lineRule="auto"/>
        <w:rPr>
          <w:color w:val="A5AB81"/>
        </w:rPr>
      </w:pPr>
      <w:r>
        <w:rPr>
          <w:color w:val="A5AB81"/>
        </w:rPr>
        <w:t>Familienstand:</w:t>
      </w:r>
      <w:r>
        <w:rPr>
          <w:color w:val="A5AB81"/>
        </w:rPr>
        <w:tab/>
      </w:r>
      <w:r>
        <w:rPr>
          <w:color w:val="A5AB81"/>
        </w:rPr>
        <w:tab/>
      </w:r>
      <w:r w:rsidRPr="00C36B20">
        <w:rPr>
          <w:color w:val="auto"/>
        </w:rPr>
        <w:t>ledig, 2 Kinder</w:t>
      </w:r>
    </w:p>
    <w:p w14:paraId="259AD9E9" w14:textId="6156D324" w:rsidR="00C36B20" w:rsidRDefault="00C36B20" w:rsidP="00E43C01"/>
    <w:p w14:paraId="71C86B50" w14:textId="797393B0" w:rsidR="00C36B20" w:rsidRDefault="00C36B20" w:rsidP="00E43C01"/>
    <w:p w14:paraId="58EEC1F6" w14:textId="0991A912" w:rsidR="00C36B20" w:rsidRPr="00C36B20" w:rsidRDefault="00C36B20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  <w:r>
        <w:rPr>
          <w:b/>
          <w:bCs/>
          <w:smallCaps/>
          <w:color w:val="404040"/>
          <w:spacing w:val="10"/>
          <w:sz w:val="24"/>
          <w:szCs w:val="26"/>
        </w:rPr>
        <w:t>Berufserfahrung</w:t>
      </w:r>
    </w:p>
    <w:p w14:paraId="61F5BB99" w14:textId="6E9EA87F" w:rsidR="00C36B20" w:rsidRDefault="00C36B20" w:rsidP="00E43C01"/>
    <w:p w14:paraId="57B3113D" w14:textId="0ADBAF72" w:rsidR="00C36B20" w:rsidRPr="00C36B20" w:rsidRDefault="00C36B20" w:rsidP="00E43C01">
      <w:pPr>
        <w:rPr>
          <w:color w:val="auto"/>
        </w:rPr>
      </w:pPr>
      <w:r>
        <w:rPr>
          <w:color w:val="A5AB81"/>
        </w:rPr>
        <w:t>Seit 08/2011</w:t>
      </w: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  <w:r w:rsidR="00D62C60">
        <w:rPr>
          <w:b/>
          <w:bCs/>
          <w:color w:val="auto"/>
        </w:rPr>
        <w:t>Softwareentwickler</w:t>
      </w:r>
    </w:p>
    <w:p w14:paraId="1AF933CA" w14:textId="08AA1AEA" w:rsidR="00C36B20" w:rsidRPr="00C36B20" w:rsidRDefault="00C36B20" w:rsidP="00A11A91">
      <w:pPr>
        <w:spacing w:line="360" w:lineRule="auto"/>
        <w:rPr>
          <w:color w:val="auto"/>
        </w:rPr>
      </w:pPr>
      <w:r w:rsidRPr="00C36B20">
        <w:rPr>
          <w:color w:val="auto"/>
        </w:rPr>
        <w:tab/>
      </w:r>
      <w:r w:rsidRPr="00C36B20">
        <w:rPr>
          <w:color w:val="auto"/>
        </w:rPr>
        <w:tab/>
      </w:r>
      <w:r w:rsidRPr="00C36B20">
        <w:rPr>
          <w:color w:val="auto"/>
        </w:rPr>
        <w:tab/>
        <w:t xml:space="preserve">Muster GmbH, </w:t>
      </w:r>
      <w:r w:rsidR="0044295B">
        <w:rPr>
          <w:color w:val="auto"/>
        </w:rPr>
        <w:t>Ort</w:t>
      </w:r>
    </w:p>
    <w:p w14:paraId="2C6109FF" w14:textId="04E91CA1" w:rsidR="0044295B" w:rsidRDefault="0044295B" w:rsidP="0044295B">
      <w:pPr>
        <w:pStyle w:val="Listenabsatz"/>
        <w:numPr>
          <w:ilvl w:val="0"/>
          <w:numId w:val="31"/>
        </w:numPr>
      </w:pPr>
      <w:r>
        <w:t>Schwerpunkte</w:t>
      </w:r>
    </w:p>
    <w:p w14:paraId="7DFC123E" w14:textId="662EEF57" w:rsidR="0044295B" w:rsidRDefault="0044295B" w:rsidP="0044295B">
      <w:pPr>
        <w:pStyle w:val="Listenabsatz"/>
        <w:numPr>
          <w:ilvl w:val="0"/>
          <w:numId w:val="31"/>
        </w:numPr>
      </w:pPr>
      <w:r>
        <w:t>Schwerpunkte</w:t>
      </w:r>
    </w:p>
    <w:p w14:paraId="31A0B89E" w14:textId="63E77693" w:rsidR="0044295B" w:rsidRDefault="0044295B" w:rsidP="0044295B">
      <w:pPr>
        <w:pStyle w:val="Listenabsatz"/>
        <w:numPr>
          <w:ilvl w:val="0"/>
          <w:numId w:val="31"/>
        </w:numPr>
      </w:pPr>
      <w:r>
        <w:t>Schwerpunkte</w:t>
      </w:r>
    </w:p>
    <w:p w14:paraId="39924FFA" w14:textId="02640286" w:rsidR="00C36B20" w:rsidRDefault="00A11A91" w:rsidP="00E43C01">
      <w:pPr>
        <w:rPr>
          <w:color w:val="A5AB81"/>
        </w:rPr>
      </w:pP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</w:p>
    <w:p w14:paraId="6F8C0512" w14:textId="655D0B3C" w:rsidR="00C36B20" w:rsidRDefault="00C36B20" w:rsidP="00E43C01">
      <w:pPr>
        <w:rPr>
          <w:color w:val="A5AB81"/>
        </w:rPr>
      </w:pPr>
      <w:r>
        <w:rPr>
          <w:color w:val="A5AB81"/>
        </w:rPr>
        <w:t>07/2008 – 10/2011</w:t>
      </w:r>
      <w:r>
        <w:rPr>
          <w:color w:val="A5AB81"/>
        </w:rPr>
        <w:tab/>
      </w:r>
      <w:r w:rsidR="00D62C60">
        <w:rPr>
          <w:b/>
          <w:bCs/>
          <w:color w:val="auto"/>
        </w:rPr>
        <w:t>Softwareentwickler</w:t>
      </w:r>
    </w:p>
    <w:p w14:paraId="1BECC3B8" w14:textId="5978DAD5" w:rsidR="00A11A91" w:rsidRDefault="00A11A91" w:rsidP="00A11A91">
      <w:pPr>
        <w:spacing w:line="360" w:lineRule="auto"/>
        <w:rPr>
          <w:color w:val="A5AB81"/>
        </w:rPr>
      </w:pP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  <w:r w:rsidRPr="00A11A91">
        <w:rPr>
          <w:color w:val="auto"/>
        </w:rPr>
        <w:t xml:space="preserve">Muster GmbH, </w:t>
      </w:r>
      <w:r w:rsidR="0044295B">
        <w:rPr>
          <w:color w:val="auto"/>
        </w:rPr>
        <w:t>Ort</w:t>
      </w:r>
    </w:p>
    <w:p w14:paraId="608D2DAC" w14:textId="3FB8DC67" w:rsidR="0044295B" w:rsidRDefault="0044295B" w:rsidP="0044295B">
      <w:pPr>
        <w:pStyle w:val="Listenabsatz"/>
        <w:numPr>
          <w:ilvl w:val="0"/>
          <w:numId w:val="31"/>
        </w:numPr>
      </w:pPr>
      <w:r>
        <w:t>Schwerpunkte</w:t>
      </w:r>
    </w:p>
    <w:p w14:paraId="31EC2D64" w14:textId="4D3D8D5B" w:rsidR="0044295B" w:rsidRDefault="0044295B" w:rsidP="0044295B">
      <w:pPr>
        <w:pStyle w:val="Listenabsatz"/>
        <w:numPr>
          <w:ilvl w:val="0"/>
          <w:numId w:val="31"/>
        </w:numPr>
      </w:pPr>
      <w:r>
        <w:t>Schwerpunkte</w:t>
      </w:r>
    </w:p>
    <w:p w14:paraId="4D64AA35" w14:textId="01EB938E" w:rsidR="0044295B" w:rsidRPr="0044295B" w:rsidRDefault="0044295B" w:rsidP="0044295B">
      <w:pPr>
        <w:pStyle w:val="Listenabsatz"/>
        <w:numPr>
          <w:ilvl w:val="0"/>
          <w:numId w:val="31"/>
        </w:numPr>
      </w:pPr>
      <w:r>
        <w:t>Schwerpunkte</w:t>
      </w:r>
    </w:p>
    <w:p w14:paraId="7F465890" w14:textId="73F9EBE7" w:rsidR="00A11A91" w:rsidRDefault="00A11A91" w:rsidP="00E43C01"/>
    <w:p w14:paraId="55DBFD58" w14:textId="77777777" w:rsidR="00A11A91" w:rsidRDefault="00A11A91" w:rsidP="00E43C01"/>
    <w:p w14:paraId="4F3B97F7" w14:textId="0F7F1FD2" w:rsidR="00C36B20" w:rsidRPr="00C36B20" w:rsidRDefault="00E74B68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  <w:r>
        <w:rPr>
          <w:b/>
          <w:bCs/>
          <w:smallCaps/>
          <w:color w:val="404040"/>
          <w:spacing w:val="10"/>
          <w:sz w:val="24"/>
          <w:szCs w:val="26"/>
        </w:rPr>
        <w:t>Ausbildung</w:t>
      </w:r>
    </w:p>
    <w:p w14:paraId="19C53BE9" w14:textId="344A2E46" w:rsidR="00C36B20" w:rsidRDefault="00C36B20" w:rsidP="00E43C01"/>
    <w:p w14:paraId="40C0E742" w14:textId="546BA151" w:rsidR="00A11A91" w:rsidRDefault="00A11A91" w:rsidP="00A11A91">
      <w:pPr>
        <w:rPr>
          <w:b/>
        </w:rPr>
      </w:pPr>
      <w:r>
        <w:rPr>
          <w:color w:val="A5AB81"/>
        </w:rPr>
        <w:t>08/2008 – 07/2008</w:t>
      </w:r>
      <w:r>
        <w:rPr>
          <w:color w:val="A5AB81"/>
        </w:rPr>
        <w:tab/>
      </w:r>
      <w:r w:rsidR="0044295B">
        <w:rPr>
          <w:b/>
        </w:rPr>
        <w:t>Studium</w:t>
      </w:r>
    </w:p>
    <w:p w14:paraId="1E2BEE1B" w14:textId="425680E1" w:rsidR="009E135B" w:rsidRDefault="00A11A91" w:rsidP="009E135B">
      <w:pPr>
        <w:spacing w:line="360" w:lineRule="auto"/>
      </w:pPr>
      <w:r>
        <w:tab/>
      </w:r>
      <w:r>
        <w:tab/>
      </w:r>
      <w:r>
        <w:tab/>
      </w:r>
      <w:r w:rsidR="0044295B">
        <w:t>Universität, Ort</w:t>
      </w:r>
    </w:p>
    <w:p w14:paraId="5CC88DB5" w14:textId="44CB245C" w:rsidR="00A11A91" w:rsidRDefault="009E135B" w:rsidP="009E135B">
      <w:pPr>
        <w:spacing w:line="360" w:lineRule="auto"/>
      </w:pPr>
      <w:r>
        <w:tab/>
      </w:r>
      <w:r>
        <w:tab/>
      </w:r>
      <w:r>
        <w:tab/>
      </w:r>
      <w:r w:rsidR="00A11A91">
        <w:t xml:space="preserve">Abschluss: </w:t>
      </w:r>
    </w:p>
    <w:p w14:paraId="14F12E2D" w14:textId="77777777" w:rsidR="00A11A91" w:rsidRDefault="00A11A91" w:rsidP="00A11A91">
      <w:pPr>
        <w:rPr>
          <w:color w:val="A5AB81"/>
        </w:rPr>
      </w:pPr>
      <w:r>
        <w:rPr>
          <w:color w:val="A5AB81"/>
        </w:rPr>
        <w:tab/>
      </w:r>
      <w:r>
        <w:rPr>
          <w:color w:val="A5AB81"/>
        </w:rPr>
        <w:tab/>
      </w:r>
      <w:r>
        <w:rPr>
          <w:color w:val="A5AB81"/>
        </w:rPr>
        <w:tab/>
      </w:r>
    </w:p>
    <w:p w14:paraId="4565AD67" w14:textId="12C06006" w:rsidR="00A11A91" w:rsidRPr="00EF672A" w:rsidRDefault="00A11A91" w:rsidP="00A11A91">
      <w:pPr>
        <w:rPr>
          <w:b/>
        </w:rPr>
      </w:pPr>
      <w:r>
        <w:rPr>
          <w:color w:val="A5AB81"/>
        </w:rPr>
        <w:t>08/2006 – 07/2008</w:t>
      </w:r>
      <w:r>
        <w:rPr>
          <w:color w:val="A5AB81"/>
        </w:rPr>
        <w:tab/>
      </w:r>
      <w:r w:rsidR="0044295B">
        <w:rPr>
          <w:b/>
        </w:rPr>
        <w:t>Ausbildung</w:t>
      </w:r>
    </w:p>
    <w:p w14:paraId="1660C3A9" w14:textId="4364CAC5" w:rsidR="009E135B" w:rsidRDefault="00A11A91" w:rsidP="009E135B">
      <w:pPr>
        <w:tabs>
          <w:tab w:val="clear" w:pos="1134"/>
        </w:tabs>
        <w:spacing w:after="120" w:line="276" w:lineRule="auto"/>
        <w:ind w:left="1440" w:firstLine="720"/>
      </w:pPr>
      <w:r w:rsidRPr="00A11A91">
        <w:rPr>
          <w:color w:val="auto"/>
        </w:rPr>
        <w:t xml:space="preserve">Muster </w:t>
      </w:r>
      <w:r w:rsidR="0044295B">
        <w:rPr>
          <w:color w:val="auto"/>
        </w:rPr>
        <w:t>GmbH</w:t>
      </w:r>
      <w:r w:rsidR="002B255E">
        <w:rPr>
          <w:color w:val="auto"/>
        </w:rPr>
        <w:t xml:space="preserve"> / Berufsschule</w:t>
      </w:r>
      <w:r w:rsidRPr="00A11A91">
        <w:t xml:space="preserve">, </w:t>
      </w:r>
      <w:r w:rsidR="0044295B">
        <w:t>Ort</w:t>
      </w:r>
    </w:p>
    <w:p w14:paraId="2E087141" w14:textId="2168C883" w:rsidR="00A11A91" w:rsidRPr="00A11A91" w:rsidRDefault="00A11A91" w:rsidP="009E135B">
      <w:pPr>
        <w:tabs>
          <w:tab w:val="clear" w:pos="1134"/>
        </w:tabs>
        <w:spacing w:after="120" w:line="276" w:lineRule="auto"/>
        <w:ind w:left="1440" w:firstLine="720"/>
      </w:pPr>
      <w:r w:rsidRPr="00A11A91">
        <w:t xml:space="preserve">Abschluss: </w:t>
      </w:r>
    </w:p>
    <w:p w14:paraId="50CE28D8" w14:textId="33EB1AC2" w:rsidR="00A11A91" w:rsidRPr="00A11A91" w:rsidRDefault="00A11A91" w:rsidP="00A11A91">
      <w:pPr>
        <w:tabs>
          <w:tab w:val="clear" w:pos="1134"/>
        </w:tabs>
        <w:spacing w:line="276" w:lineRule="auto"/>
        <w:ind w:left="2160"/>
        <w:rPr>
          <w:color w:val="A5AB81"/>
        </w:rPr>
      </w:pPr>
    </w:p>
    <w:p w14:paraId="1001CFE5" w14:textId="145F4037" w:rsidR="00A11A91" w:rsidRPr="00A11A91" w:rsidRDefault="00A11A91" w:rsidP="00A11A91">
      <w:pPr>
        <w:rPr>
          <w:color w:val="auto"/>
        </w:rPr>
      </w:pPr>
      <w:r>
        <w:rPr>
          <w:color w:val="A5AB81"/>
        </w:rPr>
        <w:t>08/1995 – 06/2006</w:t>
      </w:r>
      <w:r>
        <w:rPr>
          <w:color w:val="A5AB81"/>
        </w:rPr>
        <w:tab/>
      </w:r>
      <w:r w:rsidR="0044295B">
        <w:rPr>
          <w:b/>
          <w:bCs/>
          <w:color w:val="auto"/>
        </w:rPr>
        <w:t>Schulabschluss</w:t>
      </w:r>
    </w:p>
    <w:p w14:paraId="0203CA57" w14:textId="3C6FAD3D" w:rsidR="009E135B" w:rsidRDefault="00A11A91" w:rsidP="009E135B">
      <w:pPr>
        <w:spacing w:line="360" w:lineRule="auto"/>
        <w:rPr>
          <w:color w:val="auto"/>
        </w:rPr>
      </w:pPr>
      <w:r w:rsidRPr="00A11A91">
        <w:rPr>
          <w:color w:val="auto"/>
        </w:rPr>
        <w:tab/>
      </w:r>
      <w:r w:rsidRPr="00A11A91">
        <w:rPr>
          <w:color w:val="auto"/>
        </w:rPr>
        <w:tab/>
      </w:r>
      <w:r w:rsidRPr="00A11A91">
        <w:rPr>
          <w:color w:val="auto"/>
        </w:rPr>
        <w:tab/>
        <w:t>Muster</w:t>
      </w:r>
      <w:r>
        <w:rPr>
          <w:color w:val="auto"/>
        </w:rPr>
        <w:t>-Schule</w:t>
      </w:r>
      <w:r w:rsidRPr="00A11A91">
        <w:rPr>
          <w:color w:val="auto"/>
        </w:rPr>
        <w:t xml:space="preserve">, </w:t>
      </w:r>
      <w:r w:rsidR="0044295B">
        <w:rPr>
          <w:color w:val="auto"/>
        </w:rPr>
        <w:t>Ort</w:t>
      </w:r>
    </w:p>
    <w:p w14:paraId="1CDDF31F" w14:textId="68D8B259" w:rsidR="00C36B20" w:rsidRPr="009E135B" w:rsidRDefault="009E135B" w:rsidP="009E135B">
      <w:pPr>
        <w:spacing w:line="36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A11A91">
        <w:t xml:space="preserve">Abschluss: </w:t>
      </w:r>
    </w:p>
    <w:p w14:paraId="42CE4B40" w14:textId="6BD40479" w:rsidR="00C36B20" w:rsidRDefault="00C36B20" w:rsidP="00E43C01"/>
    <w:p w14:paraId="3FBC8E11" w14:textId="2EB55972" w:rsidR="00C36B20" w:rsidRDefault="00C36B20" w:rsidP="00E43C01"/>
    <w:p w14:paraId="7E354034" w14:textId="15201909" w:rsidR="00D03DA7" w:rsidRDefault="00D03DA7" w:rsidP="00E43C01"/>
    <w:p w14:paraId="0B6D2917" w14:textId="55858096" w:rsidR="00C93BEE" w:rsidRDefault="00C93BEE" w:rsidP="00E43C01"/>
    <w:p w14:paraId="7DA2EEDA" w14:textId="77777777" w:rsidR="00C93BEE" w:rsidRDefault="00C93BEE" w:rsidP="00E43C01"/>
    <w:p w14:paraId="3DF0507D" w14:textId="77777777" w:rsidR="00C93BEE" w:rsidRDefault="00C93BEE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</w:p>
    <w:p w14:paraId="289A0885" w14:textId="77777777" w:rsidR="00C93BEE" w:rsidRDefault="00C93BEE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</w:p>
    <w:p w14:paraId="16539229" w14:textId="77777777" w:rsidR="0044295B" w:rsidRDefault="0044295B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</w:p>
    <w:p w14:paraId="674A00E6" w14:textId="77777777" w:rsidR="0044295B" w:rsidRDefault="0044295B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</w:p>
    <w:p w14:paraId="20395125" w14:textId="5D2ECBB7" w:rsidR="00C36B20" w:rsidRPr="00C36B20" w:rsidRDefault="00A11A91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  <w:r>
        <w:rPr>
          <w:b/>
          <w:bCs/>
          <w:smallCaps/>
          <w:color w:val="404040"/>
          <w:spacing w:val="10"/>
          <w:sz w:val="24"/>
          <w:szCs w:val="26"/>
        </w:rPr>
        <w:t>Zertifizierungen &amp; Weiterbildungen</w:t>
      </w:r>
    </w:p>
    <w:p w14:paraId="72C6D998" w14:textId="229F807F" w:rsidR="00C36B20" w:rsidRDefault="00C36B20" w:rsidP="00E43C01"/>
    <w:p w14:paraId="5CC78DAC" w14:textId="77777777" w:rsidR="0044295B" w:rsidRPr="0044295B" w:rsidRDefault="0044295B" w:rsidP="0044295B">
      <w:pPr>
        <w:rPr>
          <w:b/>
          <w:bCs/>
          <w:lang w:val="en-US"/>
        </w:rPr>
      </w:pPr>
      <w:r w:rsidRPr="0044295B">
        <w:rPr>
          <w:color w:val="A5AB81"/>
          <w:lang w:val="en-US"/>
        </w:rPr>
        <w:t>07/2018</w:t>
      </w:r>
      <w:r w:rsidRPr="0044295B">
        <w:rPr>
          <w:lang w:val="en-US"/>
        </w:rPr>
        <w:tab/>
      </w:r>
      <w:r w:rsidRPr="0044295B">
        <w:rPr>
          <w:lang w:val="en-US"/>
        </w:rPr>
        <w:tab/>
      </w:r>
      <w:r w:rsidRPr="0044295B">
        <w:rPr>
          <w:lang w:val="en-US"/>
        </w:rPr>
        <w:tab/>
      </w:r>
      <w:r w:rsidRPr="0044295B">
        <w:rPr>
          <w:b/>
          <w:bCs/>
          <w:lang w:val="en-US"/>
        </w:rPr>
        <w:t>Microsoft Certified Solutions Associate</w:t>
      </w:r>
    </w:p>
    <w:p w14:paraId="518BDD90" w14:textId="2F4F804D" w:rsidR="00C36B20" w:rsidRPr="0044295B" w:rsidRDefault="00C36B20" w:rsidP="00E43C01">
      <w:pPr>
        <w:rPr>
          <w:lang w:val="en-US"/>
        </w:rPr>
      </w:pPr>
    </w:p>
    <w:p w14:paraId="0B1A6D35" w14:textId="77777777" w:rsidR="0044295B" w:rsidRPr="0044295B" w:rsidRDefault="0044295B" w:rsidP="0044295B">
      <w:pPr>
        <w:rPr>
          <w:b/>
          <w:bCs/>
          <w:lang w:val="en-US"/>
        </w:rPr>
      </w:pPr>
      <w:r w:rsidRPr="0044295B">
        <w:rPr>
          <w:color w:val="A5AB81"/>
          <w:lang w:val="en-US"/>
        </w:rPr>
        <w:t>06/2018</w:t>
      </w:r>
      <w:r w:rsidRPr="0044295B">
        <w:rPr>
          <w:lang w:val="en-US"/>
        </w:rPr>
        <w:tab/>
      </w:r>
      <w:r w:rsidRPr="0044295B">
        <w:rPr>
          <w:lang w:val="en-US"/>
        </w:rPr>
        <w:tab/>
      </w:r>
      <w:r w:rsidRPr="0044295B">
        <w:rPr>
          <w:lang w:val="en-US"/>
        </w:rPr>
        <w:tab/>
      </w:r>
      <w:r w:rsidRPr="0044295B">
        <w:rPr>
          <w:b/>
          <w:bCs/>
          <w:lang w:val="en-US"/>
        </w:rPr>
        <w:t>Microsoft Certified Professional</w:t>
      </w:r>
    </w:p>
    <w:p w14:paraId="5E9D7490" w14:textId="5485589B" w:rsidR="00C36B20" w:rsidRDefault="00C36B20" w:rsidP="00E43C01"/>
    <w:p w14:paraId="6E4FC41C" w14:textId="77777777" w:rsidR="00D03DA7" w:rsidRDefault="00D03DA7" w:rsidP="00E43C01"/>
    <w:p w14:paraId="1F4850E5" w14:textId="79D511E0" w:rsidR="00C36B20" w:rsidRPr="00C36B20" w:rsidRDefault="00D03DA7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  <w:r>
        <w:rPr>
          <w:b/>
          <w:bCs/>
          <w:smallCaps/>
          <w:color w:val="404040"/>
          <w:spacing w:val="10"/>
          <w:sz w:val="24"/>
          <w:szCs w:val="26"/>
        </w:rPr>
        <w:t>Kenntnisse</w:t>
      </w:r>
    </w:p>
    <w:p w14:paraId="091C4010" w14:textId="3B7EE584" w:rsidR="00C36B20" w:rsidRDefault="00C36B20" w:rsidP="00E43C01"/>
    <w:p w14:paraId="5EFE2D12" w14:textId="475AB979" w:rsidR="00D03DA7" w:rsidRDefault="00D03DA7" w:rsidP="00D62C60">
      <w:pPr>
        <w:spacing w:line="360" w:lineRule="auto"/>
      </w:pPr>
      <w:r w:rsidRPr="00D03DA7">
        <w:rPr>
          <w:color w:val="A5AB81"/>
        </w:rPr>
        <w:t>EDV-Kenntnisse:</w:t>
      </w:r>
      <w:r>
        <w:tab/>
      </w:r>
      <w:r w:rsidR="00D62C60">
        <w:t>Programmiersprachen</w:t>
      </w:r>
      <w:r>
        <w:t>:</w:t>
      </w:r>
      <w:r>
        <w:tab/>
      </w:r>
      <w:r>
        <w:tab/>
      </w:r>
      <w:r w:rsidR="0044295B" w:rsidRPr="0044295B">
        <w:t>C#, HTML, CSS, JavaScript, PHP</w:t>
      </w:r>
    </w:p>
    <w:p w14:paraId="2D2658AB" w14:textId="5DD1F592" w:rsidR="00D03DA7" w:rsidRPr="00D62C60" w:rsidRDefault="00D03DA7" w:rsidP="00D62C60">
      <w:pPr>
        <w:spacing w:line="360" w:lineRule="auto"/>
      </w:pPr>
      <w:r>
        <w:tab/>
      </w:r>
      <w:r>
        <w:tab/>
      </w:r>
      <w:r>
        <w:tab/>
        <w:t>Datenbanken:</w:t>
      </w:r>
      <w:r>
        <w:tab/>
      </w:r>
      <w:r>
        <w:tab/>
      </w:r>
      <w:r>
        <w:tab/>
        <w:t>Oracle, MS SQL, MySQL</w:t>
      </w:r>
      <w:r w:rsidRPr="009E135B">
        <w:t xml:space="preserve"> </w:t>
      </w:r>
    </w:p>
    <w:p w14:paraId="33246872" w14:textId="102C2017" w:rsidR="00D03DA7" w:rsidRPr="002F4980" w:rsidRDefault="00D03DA7" w:rsidP="00D03DA7">
      <w:pPr>
        <w:spacing w:line="240" w:lineRule="auto"/>
      </w:pPr>
      <w:r w:rsidRPr="009E135B">
        <w:tab/>
      </w:r>
      <w:r w:rsidRPr="009E135B">
        <w:tab/>
      </w:r>
      <w:r w:rsidRPr="009E135B">
        <w:tab/>
      </w:r>
      <w:r w:rsidR="00D62C60">
        <w:t>Sonstiges</w:t>
      </w:r>
      <w:r>
        <w:t>:</w:t>
      </w:r>
      <w:r>
        <w:tab/>
      </w:r>
      <w:r>
        <w:tab/>
      </w:r>
      <w:r>
        <w:tab/>
      </w:r>
      <w:r w:rsidR="0044295B" w:rsidRPr="0044295B">
        <w:t>Word, Excel</w:t>
      </w:r>
    </w:p>
    <w:p w14:paraId="32D6C92E" w14:textId="2B4BC335" w:rsidR="00D03DA7" w:rsidRDefault="00D03DA7" w:rsidP="00E43C01"/>
    <w:p w14:paraId="148C8553" w14:textId="77777777" w:rsidR="00D03DA7" w:rsidRDefault="00D03DA7" w:rsidP="00E43C01"/>
    <w:p w14:paraId="24D8478B" w14:textId="1A74B6ED" w:rsidR="00C36B20" w:rsidRDefault="00456F7B" w:rsidP="00D03DA7">
      <w:pPr>
        <w:spacing w:line="360" w:lineRule="auto"/>
      </w:pPr>
      <w:r>
        <w:rPr>
          <w:color w:val="A5AB81"/>
        </w:rPr>
        <w:t>Sprachen</w:t>
      </w:r>
      <w:r w:rsidR="00D03DA7" w:rsidRPr="00D03DA7">
        <w:rPr>
          <w:color w:val="A5AB81"/>
        </w:rPr>
        <w:t>:</w:t>
      </w:r>
      <w:r>
        <w:rPr>
          <w:color w:val="A5AB81"/>
        </w:rPr>
        <w:tab/>
      </w:r>
      <w:r>
        <w:rPr>
          <w:color w:val="A5AB81"/>
        </w:rPr>
        <w:tab/>
      </w:r>
      <w:r w:rsidR="00D03DA7">
        <w:tab/>
        <w:t>Deutsch (Muttersprache)</w:t>
      </w:r>
    </w:p>
    <w:p w14:paraId="280A9950" w14:textId="5A797BC0" w:rsidR="00D03DA7" w:rsidRDefault="00D03DA7" w:rsidP="00E43C01">
      <w:r>
        <w:tab/>
      </w:r>
      <w:r>
        <w:tab/>
      </w:r>
      <w:r>
        <w:tab/>
        <w:t>Englisch (sehr gute Kenntnisse in Wort und Schrift)</w:t>
      </w:r>
    </w:p>
    <w:p w14:paraId="789D7706" w14:textId="02742B91" w:rsidR="00D03DA7" w:rsidRDefault="00D03DA7" w:rsidP="00E43C01"/>
    <w:p w14:paraId="3DB81E63" w14:textId="77777777" w:rsidR="00D03DA7" w:rsidRDefault="00D03DA7" w:rsidP="00E43C01"/>
    <w:p w14:paraId="75B81892" w14:textId="30B20A16" w:rsidR="00C36B20" w:rsidRDefault="00D03DA7" w:rsidP="00E43C01">
      <w:r>
        <w:rPr>
          <w:color w:val="A5AB81"/>
        </w:rPr>
        <w:t>Hobbies</w:t>
      </w:r>
      <w:r w:rsidRPr="00D03DA7">
        <w:rPr>
          <w:color w:val="A5AB81"/>
        </w:rPr>
        <w:t>:</w:t>
      </w:r>
      <w:r>
        <w:tab/>
      </w:r>
      <w:r>
        <w:tab/>
      </w:r>
      <w:r>
        <w:tab/>
        <w:t xml:space="preserve">Angeln, Bootfahren, </w:t>
      </w:r>
      <w:r w:rsidR="0044295B">
        <w:t>Joggen</w:t>
      </w:r>
    </w:p>
    <w:p w14:paraId="7325F466" w14:textId="01DDAE9E" w:rsidR="00D03DA7" w:rsidRDefault="00D03DA7" w:rsidP="00E43C01"/>
    <w:p w14:paraId="30809F91" w14:textId="77777777" w:rsidR="00D03DA7" w:rsidRDefault="00D03DA7" w:rsidP="00E43C01"/>
    <w:p w14:paraId="30E87EDE" w14:textId="793AC317" w:rsidR="00C36B20" w:rsidRPr="00C36B20" w:rsidRDefault="00D03DA7" w:rsidP="00C36B20">
      <w:pPr>
        <w:pBdr>
          <w:bottom w:val="single" w:sz="8" w:space="1" w:color="808080" w:themeColor="background1" w:themeShade="80"/>
        </w:pBdr>
        <w:jc w:val="center"/>
        <w:rPr>
          <w:b/>
          <w:bCs/>
          <w:smallCaps/>
          <w:color w:val="404040"/>
          <w:spacing w:val="10"/>
          <w:sz w:val="24"/>
          <w:szCs w:val="26"/>
        </w:rPr>
      </w:pPr>
      <w:r>
        <w:rPr>
          <w:b/>
          <w:bCs/>
          <w:smallCaps/>
          <w:color w:val="404040"/>
          <w:spacing w:val="10"/>
          <w:sz w:val="24"/>
          <w:szCs w:val="26"/>
        </w:rPr>
        <w:t>Projektübersicht</w:t>
      </w:r>
    </w:p>
    <w:p w14:paraId="142D41E8" w14:textId="77777777" w:rsidR="00C36B20" w:rsidRDefault="00C36B20" w:rsidP="00E43C01"/>
    <w:p w14:paraId="646D2066" w14:textId="4062827D" w:rsidR="00D03DA7" w:rsidRPr="007544FE" w:rsidRDefault="00D03DA7" w:rsidP="00D03DA7">
      <w:pPr>
        <w:rPr>
          <w:b/>
        </w:rPr>
      </w:pPr>
      <w:r>
        <w:rPr>
          <w:b/>
        </w:rPr>
        <w:t xml:space="preserve">Projekt </w:t>
      </w:r>
      <w:r w:rsidR="007544FE">
        <w:rPr>
          <w:b/>
        </w:rPr>
        <w:t>1</w:t>
      </w:r>
    </w:p>
    <w:p w14:paraId="6959A0B7" w14:textId="77777777" w:rsidR="007544FE" w:rsidRDefault="007544FE" w:rsidP="00D03DA7"/>
    <w:p w14:paraId="5A262077" w14:textId="16E93C66" w:rsidR="00C36B20" w:rsidRDefault="00D03DA7" w:rsidP="00D03DA7">
      <w:r>
        <w:t>Beschreibung</w:t>
      </w:r>
    </w:p>
    <w:p w14:paraId="56595BD1" w14:textId="77777777" w:rsidR="007544FE" w:rsidRDefault="007544FE" w:rsidP="00D03DA7"/>
    <w:p w14:paraId="0F63AD4E" w14:textId="6184AB4A" w:rsidR="00D03DA7" w:rsidRDefault="00D03DA7" w:rsidP="00D03DA7"/>
    <w:p w14:paraId="39AC2920" w14:textId="08CE7AF2" w:rsidR="00D03DA7" w:rsidRDefault="00D03DA7" w:rsidP="00D03DA7"/>
    <w:p w14:paraId="1CDF35BE" w14:textId="7C6B22B1" w:rsidR="00D03DA7" w:rsidRDefault="00D03DA7" w:rsidP="00D03DA7">
      <w:pPr>
        <w:rPr>
          <w:b/>
        </w:rPr>
      </w:pPr>
      <w:r>
        <w:rPr>
          <w:b/>
        </w:rPr>
        <w:t>Projekt 2</w:t>
      </w:r>
    </w:p>
    <w:p w14:paraId="3A1D7E10" w14:textId="77777777" w:rsidR="00D03DA7" w:rsidRDefault="00D03DA7" w:rsidP="00D03DA7"/>
    <w:p w14:paraId="744F5C32" w14:textId="65E1AB66" w:rsidR="00D03DA7" w:rsidRDefault="00D03DA7" w:rsidP="00D03DA7">
      <w:r>
        <w:t>Beschreibung</w:t>
      </w:r>
    </w:p>
    <w:p w14:paraId="1D794977" w14:textId="606B5DA4" w:rsidR="00D03DA7" w:rsidRDefault="00D03DA7" w:rsidP="00D03DA7"/>
    <w:p w14:paraId="11F446D4" w14:textId="3EAC9758" w:rsidR="00D03DA7" w:rsidRDefault="00D03DA7" w:rsidP="00D03DA7"/>
    <w:p w14:paraId="7E36DB70" w14:textId="15BDA888" w:rsidR="00D03DA7" w:rsidRDefault="00D03DA7" w:rsidP="00D03DA7"/>
    <w:p w14:paraId="61FCE317" w14:textId="21D0E457" w:rsidR="00D03DA7" w:rsidRDefault="00D03DA7" w:rsidP="00D03DA7">
      <w:pPr>
        <w:rPr>
          <w:b/>
        </w:rPr>
      </w:pPr>
      <w:r>
        <w:rPr>
          <w:b/>
        </w:rPr>
        <w:t>Projekt 3</w:t>
      </w:r>
    </w:p>
    <w:p w14:paraId="3DA0DC5F" w14:textId="77777777" w:rsidR="00D03DA7" w:rsidRDefault="00D03DA7" w:rsidP="00D03DA7"/>
    <w:p w14:paraId="27F7237A" w14:textId="567525AB" w:rsidR="00D03DA7" w:rsidRDefault="00D03DA7" w:rsidP="00D03DA7">
      <w:r>
        <w:t>Beschreibung</w:t>
      </w:r>
    </w:p>
    <w:p w14:paraId="6732F7C5" w14:textId="60EFA598" w:rsidR="00D03DA7" w:rsidRDefault="00D03DA7" w:rsidP="00D03DA7"/>
    <w:p w14:paraId="64B0B14D" w14:textId="4C877692" w:rsidR="00D03DA7" w:rsidRDefault="00D03DA7" w:rsidP="00D03DA7"/>
    <w:p w14:paraId="03DC998E" w14:textId="5B433B2B" w:rsidR="00D03DA7" w:rsidRDefault="00D03DA7" w:rsidP="00D03DA7"/>
    <w:p w14:paraId="78B8FF62" w14:textId="2FEC5430" w:rsidR="00D03DA7" w:rsidRDefault="00D03DA7" w:rsidP="00D03DA7">
      <w:pPr>
        <w:rPr>
          <w:b/>
        </w:rPr>
      </w:pPr>
      <w:r>
        <w:rPr>
          <w:b/>
        </w:rPr>
        <w:t>Projekt 4</w:t>
      </w:r>
    </w:p>
    <w:p w14:paraId="6C2A3DD2" w14:textId="77777777" w:rsidR="00D03DA7" w:rsidRDefault="00D03DA7" w:rsidP="00D03DA7"/>
    <w:p w14:paraId="3D41D61C" w14:textId="654F200E" w:rsidR="00D03DA7" w:rsidRDefault="00D03DA7" w:rsidP="00D03DA7">
      <w:r>
        <w:t>Beschreibung</w:t>
      </w:r>
    </w:p>
    <w:p w14:paraId="278DAA9B" w14:textId="5CD92D50" w:rsidR="00D03DA7" w:rsidRDefault="00D03DA7" w:rsidP="00D03DA7"/>
    <w:p w14:paraId="12AC3A9F" w14:textId="686C0C4D" w:rsidR="00D03DA7" w:rsidRDefault="00D03DA7" w:rsidP="00D03DA7"/>
    <w:p w14:paraId="1420D4F2" w14:textId="63BA4B69" w:rsidR="00D03DA7" w:rsidRDefault="00D03DA7" w:rsidP="00D03DA7"/>
    <w:p w14:paraId="090AEE9A" w14:textId="159B646B" w:rsidR="00D03DA7" w:rsidRDefault="00D03DA7" w:rsidP="00D03DA7">
      <w:pPr>
        <w:rPr>
          <w:b/>
        </w:rPr>
      </w:pPr>
      <w:r>
        <w:rPr>
          <w:b/>
        </w:rPr>
        <w:t>Projekt 5</w:t>
      </w:r>
    </w:p>
    <w:p w14:paraId="037043F2" w14:textId="77777777" w:rsidR="00D03DA7" w:rsidRDefault="00D03DA7" w:rsidP="00D03DA7"/>
    <w:p w14:paraId="7CEBF221" w14:textId="04EB3EA9" w:rsidR="00D03DA7" w:rsidRDefault="00D03DA7" w:rsidP="00D03DA7">
      <w:r>
        <w:t>Beschreibung</w:t>
      </w:r>
    </w:p>
    <w:p w14:paraId="7C531F20" w14:textId="3DCB9008" w:rsidR="0066377A" w:rsidRDefault="0066377A" w:rsidP="00B473F5"/>
    <w:sectPr w:rsidR="0066377A" w:rsidSect="001C10C8">
      <w:headerReference w:type="default" r:id="rId9"/>
      <w:footerReference w:type="default" r:id="rId10"/>
      <w:pgSz w:w="11900" w:h="16840"/>
      <w:pgMar w:top="1365" w:right="1304" w:bottom="1259" w:left="1304" w:header="454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EF900" w14:textId="77777777" w:rsidR="005639C4" w:rsidRDefault="005639C4" w:rsidP="00B31801">
      <w:r>
        <w:separator/>
      </w:r>
    </w:p>
  </w:endnote>
  <w:endnote w:type="continuationSeparator" w:id="0">
    <w:p w14:paraId="5CA6E460" w14:textId="77777777" w:rsidR="005639C4" w:rsidRDefault="005639C4" w:rsidP="00B3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FCFA" w14:textId="40F1425D" w:rsidR="00A11A91" w:rsidRPr="006879C7" w:rsidRDefault="003A1B1C" w:rsidP="006879C7">
    <w:pPr>
      <w:pStyle w:val="Fuzeile"/>
    </w:pPr>
    <w:r>
      <w:rPr>
        <w:noProof/>
      </w:rPr>
      <w:drawing>
        <wp:anchor distT="0" distB="0" distL="114300" distR="114300" simplePos="0" relativeHeight="251659776" behindDoc="0" locked="0" layoutInCell="1" allowOverlap="1" wp14:anchorId="0B5290A1" wp14:editId="0EDD30A2">
          <wp:simplePos x="0" y="0"/>
          <wp:positionH relativeFrom="margin">
            <wp:posOffset>-161925</wp:posOffset>
          </wp:positionH>
          <wp:positionV relativeFrom="paragraph">
            <wp:posOffset>-171450</wp:posOffset>
          </wp:positionV>
          <wp:extent cx="1432551" cy="466725"/>
          <wp:effectExtent l="0" t="0" r="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51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1A91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418C8E" wp14:editId="77B9CDFF">
              <wp:simplePos x="0" y="0"/>
              <wp:positionH relativeFrom="page">
                <wp:posOffset>5557520</wp:posOffset>
              </wp:positionH>
              <wp:positionV relativeFrom="page">
                <wp:posOffset>10078720</wp:posOffset>
              </wp:positionV>
              <wp:extent cx="1296035" cy="36195"/>
              <wp:effectExtent l="0" t="0" r="0" b="0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96035" cy="361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Text" lastClr="000000">
                              <a:lumMod val="85000"/>
                              <a:lumOff val="15000"/>
                            </a:sysClr>
                          </a:gs>
                          <a:gs pos="100000">
                            <a:sysClr val="windowText" lastClr="000000">
                              <a:lumMod val="50000"/>
                              <a:lumOff val="50000"/>
                            </a:sysClr>
                          </a:gs>
                        </a:gsLst>
                        <a:lin ang="0" scaled="0"/>
                      </a:gradFill>
                      <a:ln w="952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2CF6CB" id="Rechteck 4" o:spid="_x0000_s1026" style="position:absolute;margin-left:437.6pt;margin-top:793.6pt;width:102.05pt;height:2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" fillcolor="#262626" stroked="f">
              <v:fill color2="#7f7f7f" rotate="t" angle="90" focus="100%" type="gradient">
                <o:fill v:ext="view" type="gradientUnscaled"/>
              </v:fill>
              <w10:wrap anchorx="page" anchory="page"/>
            </v:rect>
          </w:pict>
        </mc:Fallback>
      </mc:AlternateContent>
    </w:r>
    <w:r w:rsidR="00A11A91" w:rsidRPr="006879C7">
      <w:t xml:space="preserve">Lebenslauf </w:t>
    </w:r>
    <w:r w:rsidR="00A11A91" w:rsidRPr="006879C7">
      <w:fldChar w:fldCharType="begin"/>
    </w:r>
    <w:r w:rsidR="00A11A91" w:rsidRPr="006879C7">
      <w:instrText xml:space="preserve">PAGE  </w:instrText>
    </w:r>
    <w:r w:rsidR="00A11A91" w:rsidRPr="006879C7">
      <w:fldChar w:fldCharType="separate"/>
    </w:r>
    <w:r w:rsidR="00A11A91">
      <w:rPr>
        <w:noProof/>
      </w:rPr>
      <w:t>1</w:t>
    </w:r>
    <w:r w:rsidR="00A11A91" w:rsidRPr="006879C7">
      <w:fldChar w:fldCharType="end"/>
    </w:r>
    <w:r w:rsidR="00A11A91" w:rsidRPr="006879C7">
      <w:t xml:space="preserve"> von </w:t>
    </w:r>
    <w:r w:rsidR="00A11A91">
      <w:rPr>
        <w:noProof/>
      </w:rPr>
      <w:fldChar w:fldCharType="begin"/>
    </w:r>
    <w:r w:rsidR="00A11A91">
      <w:rPr>
        <w:noProof/>
      </w:rPr>
      <w:instrText xml:space="preserve"> SECTIONPAGES  </w:instrText>
    </w:r>
    <w:r w:rsidR="00A11A91">
      <w:rPr>
        <w:noProof/>
      </w:rPr>
      <w:fldChar w:fldCharType="separate"/>
    </w:r>
    <w:r w:rsidR="008878F6">
      <w:rPr>
        <w:noProof/>
      </w:rPr>
      <w:t>2</w:t>
    </w:r>
    <w:r w:rsidR="00A11A9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5332" w14:textId="77777777" w:rsidR="005639C4" w:rsidRDefault="005639C4" w:rsidP="00B31801">
      <w:r>
        <w:separator/>
      </w:r>
    </w:p>
  </w:footnote>
  <w:footnote w:type="continuationSeparator" w:id="0">
    <w:p w14:paraId="5BF3E001" w14:textId="77777777" w:rsidR="005639C4" w:rsidRDefault="005639C4" w:rsidP="00B3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D0B8" w14:textId="374AA5E2" w:rsidR="00A11A91" w:rsidRPr="00D46AA8" w:rsidRDefault="00A11A91" w:rsidP="00770B5A">
    <w:pPr>
      <w:pStyle w:val="0Kopfzeile-Name"/>
      <w:rPr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CCF91C" wp14:editId="15FCF3BA">
              <wp:simplePos x="0" y="0"/>
              <wp:positionH relativeFrom="column">
                <wp:posOffset>-832485</wp:posOffset>
              </wp:positionH>
              <wp:positionV relativeFrom="paragraph">
                <wp:posOffset>374015</wp:posOffset>
              </wp:positionV>
              <wp:extent cx="2988310" cy="111125"/>
              <wp:effectExtent l="0" t="0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88310" cy="111125"/>
                      </a:xfrm>
                      <a:prstGeom prst="rect">
                        <a:avLst/>
                      </a:prstGeom>
                      <a:solidFill>
                        <a:srgbClr val="DD8047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314FB8" id="Rechteck 2" o:spid="_x0000_s1026" style="position:absolute;margin-left:-65.55pt;margin-top:29.45pt;width:235.3pt;height: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" fillcolor="#dd8047" stroked="f"/>
          </w:pict>
        </mc:Fallback>
      </mc:AlternateContent>
    </w:r>
    <w:r>
      <w:rPr>
        <w:noProof/>
      </w:rPr>
      <w:t>Max Mustermann</w:t>
    </w:r>
  </w:p>
  <w:p w14:paraId="03890647" w14:textId="77777777" w:rsidR="00A11A91" w:rsidRDefault="00A11A91" w:rsidP="00770B5A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4AF3C9A" wp14:editId="01B4DA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7295" cy="730885"/>
              <wp:effectExtent l="0" t="0" r="0" b="0"/>
              <wp:wrapNone/>
              <wp:docPr id="1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7295" cy="73088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Text" lastClr="000000">
                              <a:lumMod val="85000"/>
                              <a:lumOff val="15000"/>
                            </a:sysClr>
                          </a:gs>
                          <a:gs pos="100000">
                            <a:sysClr val="windowText" lastClr="000000">
                              <a:lumMod val="50000"/>
                              <a:lumOff val="50000"/>
                            </a:sysClr>
                          </a:gs>
                        </a:gsLst>
                        <a:lin ang="0" scaled="0"/>
                      </a:gradFill>
                      <a:ln w="952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BA8E0" id="Rechteck 1" o:spid="_x0000_s1026" style="position:absolute;margin-left:0;margin-top:0;width:595.85pt;height:57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" fillcolor="#262626" stroked="f">
              <v:fill color2="#7f7f7f" rotate="t" angle="90" focus="100%" type="gradient">
                <o:fill v:ext="view" type="gradientUnscaled"/>
              </v:fill>
              <w10:wrap anchorx="page" anchory="page"/>
            </v:rect>
          </w:pict>
        </mc:Fallback>
      </mc:AlternateContent>
    </w:r>
  </w:p>
  <w:p w14:paraId="3AC286B1" w14:textId="77777777" w:rsidR="00A11A91" w:rsidRDefault="00A11A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5.5pt;height:272.25pt" o:bullet="t">
        <v:imagedata r:id="rId1" o:title="listicon deckb"/>
      </v:shape>
    </w:pict>
  </w:numPicBullet>
  <w:numPicBullet w:numPicBulletId="1">
    <w:pict>
      <v:shape id="_x0000_i1029" type="#_x0000_t75" style="width:145.5pt;height:272.25pt" o:bullet="t">
        <v:imagedata r:id="rId2" o:title="listicon_lebenslauf"/>
      </v:shape>
    </w:pict>
  </w:numPicBullet>
  <w:abstractNum w:abstractNumId="0" w15:restartNumberingAfterBreak="0">
    <w:nsid w:val="FFFFFF1D"/>
    <w:multiLevelType w:val="multilevel"/>
    <w:tmpl w:val="7D525632"/>
    <w:lvl w:ilvl="0">
      <w:start w:val="1"/>
      <w:numFmt w:val="bullet"/>
      <w:lvlText w:val=""/>
      <w:lvlJc w:val="left"/>
      <w:pPr>
        <w:tabs>
          <w:tab w:val="num" w:pos="-720"/>
        </w:tabs>
        <w:ind w:left="-7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600"/>
        </w:tabs>
        <w:ind w:left="396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445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B630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E469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2AE74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5360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1AB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985B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523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DE9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3190258"/>
    <w:multiLevelType w:val="hybridMultilevel"/>
    <w:tmpl w:val="790AEE1C"/>
    <w:lvl w:ilvl="0" w:tplc="EEB88B98">
      <w:start w:val="1"/>
      <w:numFmt w:val="bullet"/>
      <w:suff w:val="nothing"/>
      <w:lvlText w:val=""/>
      <w:lvlJc w:val="left"/>
      <w:pPr>
        <w:ind w:left="227" w:hanging="11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E6662B"/>
    <w:multiLevelType w:val="hybridMultilevel"/>
    <w:tmpl w:val="BE9621CE"/>
    <w:lvl w:ilvl="0" w:tplc="FADC6786">
      <w:start w:val="1"/>
      <w:numFmt w:val="bullet"/>
      <w:suff w:val="nothing"/>
      <w:lvlText w:val="-"/>
      <w:lvlJc w:val="left"/>
      <w:pPr>
        <w:ind w:left="227" w:hanging="114"/>
      </w:pPr>
      <w:rPr>
        <w:rFonts w:ascii="Geneva" w:eastAsia="MS PGothic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72B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2138BE"/>
    <w:multiLevelType w:val="hybridMultilevel"/>
    <w:tmpl w:val="93A806CE"/>
    <w:lvl w:ilvl="0" w:tplc="DD14C5BE">
      <w:start w:val="1"/>
      <w:numFmt w:val="bullet"/>
      <w:lvlText w:val="-"/>
      <w:lvlJc w:val="left"/>
      <w:pPr>
        <w:ind w:left="720" w:hanging="360"/>
      </w:pPr>
      <w:rPr>
        <w:rFonts w:ascii="Geneva" w:eastAsia="MS PGothic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F6B81"/>
    <w:multiLevelType w:val="hybridMultilevel"/>
    <w:tmpl w:val="259C4EAA"/>
    <w:lvl w:ilvl="0" w:tplc="EEB88B98">
      <w:start w:val="1"/>
      <w:numFmt w:val="bullet"/>
      <w:suff w:val="nothing"/>
      <w:lvlText w:val=""/>
      <w:lvlJc w:val="left"/>
      <w:pPr>
        <w:ind w:left="227" w:hanging="11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D2821"/>
    <w:multiLevelType w:val="hybridMultilevel"/>
    <w:tmpl w:val="5696474E"/>
    <w:lvl w:ilvl="0" w:tplc="EEB88B98">
      <w:start w:val="1"/>
      <w:numFmt w:val="bullet"/>
      <w:suff w:val="nothing"/>
      <w:lvlText w:val=""/>
      <w:lvlJc w:val="left"/>
      <w:pPr>
        <w:ind w:left="227" w:hanging="11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137FC"/>
    <w:multiLevelType w:val="hybridMultilevel"/>
    <w:tmpl w:val="3D8C9D5C"/>
    <w:lvl w:ilvl="0" w:tplc="769A7634">
      <w:start w:val="1"/>
      <w:numFmt w:val="bullet"/>
      <w:lvlText w:val="-"/>
      <w:lvlJc w:val="left"/>
      <w:pPr>
        <w:ind w:left="720" w:hanging="360"/>
      </w:pPr>
      <w:rPr>
        <w:rFonts w:ascii="Calibri" w:eastAsia="MS PGothic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C1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C12E8"/>
    <w:multiLevelType w:val="hybridMultilevel"/>
    <w:tmpl w:val="523E929E"/>
    <w:lvl w:ilvl="0" w:tplc="5786239C">
      <w:start w:val="1"/>
      <w:numFmt w:val="bullet"/>
      <w:pStyle w:val="3Vita-BulletLevel2"/>
      <w:lvlText w:val=""/>
      <w:lvlJc w:val="left"/>
      <w:pPr>
        <w:ind w:left="2968" w:hanging="360"/>
      </w:pPr>
      <w:rPr>
        <w:rFonts w:ascii="Symbol" w:hAnsi="Symbol" w:hint="default"/>
        <w:color w:val="595959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6298D"/>
    <w:multiLevelType w:val="hybridMultilevel"/>
    <w:tmpl w:val="305A4976"/>
    <w:lvl w:ilvl="0" w:tplc="EEB88B98">
      <w:start w:val="1"/>
      <w:numFmt w:val="bullet"/>
      <w:suff w:val="nothing"/>
      <w:lvlText w:val=""/>
      <w:lvlJc w:val="left"/>
      <w:pPr>
        <w:ind w:left="227" w:hanging="11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A6763"/>
    <w:multiLevelType w:val="hybridMultilevel"/>
    <w:tmpl w:val="36AA7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B6171"/>
    <w:multiLevelType w:val="hybridMultilevel"/>
    <w:tmpl w:val="64E654EC"/>
    <w:lvl w:ilvl="0" w:tplc="413E7070">
      <w:start w:val="1"/>
      <w:numFmt w:val="bullet"/>
      <w:pStyle w:val="Aufzhlungszeichen"/>
      <w:lvlText w:val="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567234D"/>
    <w:multiLevelType w:val="hybridMultilevel"/>
    <w:tmpl w:val="B8C879AA"/>
    <w:lvl w:ilvl="0" w:tplc="D2243DCA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20718"/>
    <w:multiLevelType w:val="hybridMultilevel"/>
    <w:tmpl w:val="90184C92"/>
    <w:lvl w:ilvl="0" w:tplc="B67EA9B8">
      <w:start w:val="1"/>
      <w:numFmt w:val="bullet"/>
      <w:pStyle w:val="2Vita-Felder"/>
      <w:lvlText w:val=""/>
      <w:lvlJc w:val="left"/>
      <w:pPr>
        <w:ind w:left="417" w:hanging="360"/>
      </w:pPr>
      <w:rPr>
        <w:rFonts w:ascii="Webdings" w:hAnsi="Webdings" w:hint="default"/>
        <w:color w:val="94B6D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A7905"/>
    <w:multiLevelType w:val="hybridMultilevel"/>
    <w:tmpl w:val="F5B0F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F4B4F"/>
    <w:multiLevelType w:val="hybridMultilevel"/>
    <w:tmpl w:val="ACF851F0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23E2876"/>
    <w:multiLevelType w:val="hybridMultilevel"/>
    <w:tmpl w:val="E70C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C1FA6"/>
    <w:multiLevelType w:val="multilevel"/>
    <w:tmpl w:val="8BFA6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06D80"/>
    <w:multiLevelType w:val="hybridMultilevel"/>
    <w:tmpl w:val="AA761E64"/>
    <w:lvl w:ilvl="0" w:tplc="04070001">
      <w:start w:val="1"/>
      <w:numFmt w:val="bullet"/>
      <w:lvlText w:val=""/>
      <w:lvlJc w:val="left"/>
      <w:pPr>
        <w:ind w:left="-13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6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</w:abstractNum>
  <w:abstractNum w:abstractNumId="29" w15:restartNumberingAfterBreak="0">
    <w:nsid w:val="77B10A3E"/>
    <w:multiLevelType w:val="hybridMultilevel"/>
    <w:tmpl w:val="9F865764"/>
    <w:lvl w:ilvl="0" w:tplc="2C3E8A0E">
      <w:start w:val="1"/>
      <w:numFmt w:val="bullet"/>
      <w:lvlText w:val="-"/>
      <w:lvlJc w:val="left"/>
      <w:pPr>
        <w:ind w:left="720" w:hanging="360"/>
      </w:pPr>
      <w:rPr>
        <w:rFonts w:ascii="Calibri" w:eastAsia="MS PGothic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35DEB"/>
    <w:multiLevelType w:val="hybridMultilevel"/>
    <w:tmpl w:val="8BD607B0"/>
    <w:lvl w:ilvl="0" w:tplc="EEB88B98">
      <w:start w:val="1"/>
      <w:numFmt w:val="bullet"/>
      <w:suff w:val="nothing"/>
      <w:lvlText w:val=""/>
      <w:lvlJc w:val="left"/>
      <w:pPr>
        <w:ind w:left="227" w:hanging="11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2"/>
  </w:num>
  <w:num w:numId="14">
    <w:abstractNumId w:val="17"/>
  </w:num>
  <w:num w:numId="15">
    <w:abstractNumId w:val="22"/>
  </w:num>
  <w:num w:numId="16">
    <w:abstractNumId w:val="20"/>
  </w:num>
  <w:num w:numId="17">
    <w:abstractNumId w:val="24"/>
  </w:num>
  <w:num w:numId="18">
    <w:abstractNumId w:val="26"/>
  </w:num>
  <w:num w:numId="19">
    <w:abstractNumId w:val="23"/>
  </w:num>
  <w:num w:numId="20">
    <w:abstractNumId w:val="27"/>
  </w:num>
  <w:num w:numId="21">
    <w:abstractNumId w:val="16"/>
  </w:num>
  <w:num w:numId="22">
    <w:abstractNumId w:val="29"/>
  </w:num>
  <w:num w:numId="23">
    <w:abstractNumId w:val="13"/>
  </w:num>
  <w:num w:numId="24">
    <w:abstractNumId w:val="10"/>
  </w:num>
  <w:num w:numId="25">
    <w:abstractNumId w:val="11"/>
  </w:num>
  <w:num w:numId="26">
    <w:abstractNumId w:val="15"/>
  </w:num>
  <w:num w:numId="27">
    <w:abstractNumId w:val="14"/>
  </w:num>
  <w:num w:numId="28">
    <w:abstractNumId w:val="30"/>
  </w:num>
  <w:num w:numId="29">
    <w:abstractNumId w:val="19"/>
  </w:num>
  <w:num w:numId="30">
    <w:abstractNumId w:val="2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5A"/>
    <w:rsid w:val="00006630"/>
    <w:rsid w:val="00020E0E"/>
    <w:rsid w:val="0002173E"/>
    <w:rsid w:val="000301E0"/>
    <w:rsid w:val="000366CF"/>
    <w:rsid w:val="00042774"/>
    <w:rsid w:val="000527AD"/>
    <w:rsid w:val="00063288"/>
    <w:rsid w:val="000651F4"/>
    <w:rsid w:val="000675C1"/>
    <w:rsid w:val="00080859"/>
    <w:rsid w:val="000815D1"/>
    <w:rsid w:val="000824E4"/>
    <w:rsid w:val="000845E3"/>
    <w:rsid w:val="00087FE5"/>
    <w:rsid w:val="00092F7B"/>
    <w:rsid w:val="000A0C3B"/>
    <w:rsid w:val="000B4CCE"/>
    <w:rsid w:val="000C18DD"/>
    <w:rsid w:val="000D17F7"/>
    <w:rsid w:val="000D42D9"/>
    <w:rsid w:val="000E1C60"/>
    <w:rsid w:val="000E58A8"/>
    <w:rsid w:val="000F2E96"/>
    <w:rsid w:val="000F38E4"/>
    <w:rsid w:val="000F41B1"/>
    <w:rsid w:val="000F42BF"/>
    <w:rsid w:val="000F4864"/>
    <w:rsid w:val="000F48AE"/>
    <w:rsid w:val="00110F58"/>
    <w:rsid w:val="00120DF8"/>
    <w:rsid w:val="001263EE"/>
    <w:rsid w:val="00130B71"/>
    <w:rsid w:val="001341D9"/>
    <w:rsid w:val="00146059"/>
    <w:rsid w:val="00151B54"/>
    <w:rsid w:val="00153CC8"/>
    <w:rsid w:val="0016098F"/>
    <w:rsid w:val="00164454"/>
    <w:rsid w:val="00164BE8"/>
    <w:rsid w:val="001737E0"/>
    <w:rsid w:val="00182F36"/>
    <w:rsid w:val="0018367F"/>
    <w:rsid w:val="001839BA"/>
    <w:rsid w:val="001932DC"/>
    <w:rsid w:val="00197604"/>
    <w:rsid w:val="001B5560"/>
    <w:rsid w:val="001B7DA5"/>
    <w:rsid w:val="001C10C8"/>
    <w:rsid w:val="001C52A8"/>
    <w:rsid w:val="001D73F8"/>
    <w:rsid w:val="001E318B"/>
    <w:rsid w:val="001E7639"/>
    <w:rsid w:val="001F7A5D"/>
    <w:rsid w:val="00203B1B"/>
    <w:rsid w:val="00211018"/>
    <w:rsid w:val="00216ACE"/>
    <w:rsid w:val="00221111"/>
    <w:rsid w:val="00227724"/>
    <w:rsid w:val="00236DDA"/>
    <w:rsid w:val="00242A10"/>
    <w:rsid w:val="00245281"/>
    <w:rsid w:val="00246A74"/>
    <w:rsid w:val="0025711C"/>
    <w:rsid w:val="00262C3E"/>
    <w:rsid w:val="00263A20"/>
    <w:rsid w:val="00264A8A"/>
    <w:rsid w:val="00273A92"/>
    <w:rsid w:val="002A2664"/>
    <w:rsid w:val="002A6077"/>
    <w:rsid w:val="002B255E"/>
    <w:rsid w:val="002B413C"/>
    <w:rsid w:val="002C3ED8"/>
    <w:rsid w:val="002C5797"/>
    <w:rsid w:val="002D272C"/>
    <w:rsid w:val="002E0442"/>
    <w:rsid w:val="002E37FE"/>
    <w:rsid w:val="00301948"/>
    <w:rsid w:val="003019CC"/>
    <w:rsid w:val="00301C10"/>
    <w:rsid w:val="003031DD"/>
    <w:rsid w:val="00316AE5"/>
    <w:rsid w:val="003206A4"/>
    <w:rsid w:val="00320827"/>
    <w:rsid w:val="00333191"/>
    <w:rsid w:val="003418ED"/>
    <w:rsid w:val="00372484"/>
    <w:rsid w:val="00375E79"/>
    <w:rsid w:val="003813D2"/>
    <w:rsid w:val="003876D6"/>
    <w:rsid w:val="00387FB9"/>
    <w:rsid w:val="00391386"/>
    <w:rsid w:val="003939BF"/>
    <w:rsid w:val="003948C3"/>
    <w:rsid w:val="003A1B1C"/>
    <w:rsid w:val="003C0C04"/>
    <w:rsid w:val="003C50E8"/>
    <w:rsid w:val="003C6E9A"/>
    <w:rsid w:val="003C7EA5"/>
    <w:rsid w:val="003D41B4"/>
    <w:rsid w:val="003D53EA"/>
    <w:rsid w:val="003E091B"/>
    <w:rsid w:val="003E2E41"/>
    <w:rsid w:val="003E4127"/>
    <w:rsid w:val="003E6B39"/>
    <w:rsid w:val="00401292"/>
    <w:rsid w:val="0040654A"/>
    <w:rsid w:val="00410639"/>
    <w:rsid w:val="00413545"/>
    <w:rsid w:val="00435BDD"/>
    <w:rsid w:val="0044295B"/>
    <w:rsid w:val="0045097D"/>
    <w:rsid w:val="00450994"/>
    <w:rsid w:val="00450FE1"/>
    <w:rsid w:val="00456F7B"/>
    <w:rsid w:val="0047457A"/>
    <w:rsid w:val="0047661E"/>
    <w:rsid w:val="00486595"/>
    <w:rsid w:val="00486EC4"/>
    <w:rsid w:val="004A3449"/>
    <w:rsid w:val="004B05AF"/>
    <w:rsid w:val="004B352A"/>
    <w:rsid w:val="004C7523"/>
    <w:rsid w:val="004C7553"/>
    <w:rsid w:val="004C7C64"/>
    <w:rsid w:val="004D3197"/>
    <w:rsid w:val="004D549A"/>
    <w:rsid w:val="004E121C"/>
    <w:rsid w:val="004F1B46"/>
    <w:rsid w:val="0050516A"/>
    <w:rsid w:val="005051D9"/>
    <w:rsid w:val="00510240"/>
    <w:rsid w:val="00527D2C"/>
    <w:rsid w:val="00533DF0"/>
    <w:rsid w:val="00535CEB"/>
    <w:rsid w:val="00540FEA"/>
    <w:rsid w:val="005465FF"/>
    <w:rsid w:val="005469A3"/>
    <w:rsid w:val="005533ED"/>
    <w:rsid w:val="0055486C"/>
    <w:rsid w:val="005639C4"/>
    <w:rsid w:val="00567D12"/>
    <w:rsid w:val="00572EBE"/>
    <w:rsid w:val="005758C3"/>
    <w:rsid w:val="00575CBB"/>
    <w:rsid w:val="005761B1"/>
    <w:rsid w:val="00576A86"/>
    <w:rsid w:val="00582A64"/>
    <w:rsid w:val="00583095"/>
    <w:rsid w:val="005839FD"/>
    <w:rsid w:val="00591D09"/>
    <w:rsid w:val="00595E58"/>
    <w:rsid w:val="005A1F77"/>
    <w:rsid w:val="005C0F18"/>
    <w:rsid w:val="005C24E3"/>
    <w:rsid w:val="005C6EFA"/>
    <w:rsid w:val="005D46B6"/>
    <w:rsid w:val="005D6B0C"/>
    <w:rsid w:val="005D7694"/>
    <w:rsid w:val="005E2E8E"/>
    <w:rsid w:val="005E4180"/>
    <w:rsid w:val="005F29DA"/>
    <w:rsid w:val="005F4125"/>
    <w:rsid w:val="005F6777"/>
    <w:rsid w:val="00600F0F"/>
    <w:rsid w:val="006058FD"/>
    <w:rsid w:val="00606233"/>
    <w:rsid w:val="006459FA"/>
    <w:rsid w:val="006500F9"/>
    <w:rsid w:val="0066377A"/>
    <w:rsid w:val="00664F54"/>
    <w:rsid w:val="00665938"/>
    <w:rsid w:val="00666D21"/>
    <w:rsid w:val="00671DA5"/>
    <w:rsid w:val="0068577E"/>
    <w:rsid w:val="006879C7"/>
    <w:rsid w:val="00692BE3"/>
    <w:rsid w:val="00692C94"/>
    <w:rsid w:val="0069592A"/>
    <w:rsid w:val="006B1B1E"/>
    <w:rsid w:val="006B4D04"/>
    <w:rsid w:val="006C1B85"/>
    <w:rsid w:val="006C2BDE"/>
    <w:rsid w:val="006E654C"/>
    <w:rsid w:val="006F1280"/>
    <w:rsid w:val="006F3B6B"/>
    <w:rsid w:val="00703185"/>
    <w:rsid w:val="0070679E"/>
    <w:rsid w:val="00715C84"/>
    <w:rsid w:val="00722134"/>
    <w:rsid w:val="00735B98"/>
    <w:rsid w:val="007360BE"/>
    <w:rsid w:val="00740649"/>
    <w:rsid w:val="00741ED4"/>
    <w:rsid w:val="007432EA"/>
    <w:rsid w:val="00745575"/>
    <w:rsid w:val="0075171A"/>
    <w:rsid w:val="007544FE"/>
    <w:rsid w:val="00763848"/>
    <w:rsid w:val="007644A3"/>
    <w:rsid w:val="00770101"/>
    <w:rsid w:val="00770B5A"/>
    <w:rsid w:val="00770F85"/>
    <w:rsid w:val="00773AE0"/>
    <w:rsid w:val="007773B7"/>
    <w:rsid w:val="00784902"/>
    <w:rsid w:val="007920F5"/>
    <w:rsid w:val="00795706"/>
    <w:rsid w:val="00795B3E"/>
    <w:rsid w:val="00797574"/>
    <w:rsid w:val="007A0860"/>
    <w:rsid w:val="007A3E42"/>
    <w:rsid w:val="007B0054"/>
    <w:rsid w:val="007B1034"/>
    <w:rsid w:val="007C443E"/>
    <w:rsid w:val="007D0480"/>
    <w:rsid w:val="007D2249"/>
    <w:rsid w:val="007D7C18"/>
    <w:rsid w:val="007E32E5"/>
    <w:rsid w:val="007E5312"/>
    <w:rsid w:val="007F5F36"/>
    <w:rsid w:val="00801AFB"/>
    <w:rsid w:val="00802EA4"/>
    <w:rsid w:val="00802ECD"/>
    <w:rsid w:val="0081242D"/>
    <w:rsid w:val="00813993"/>
    <w:rsid w:val="008159D8"/>
    <w:rsid w:val="008208FF"/>
    <w:rsid w:val="0082214C"/>
    <w:rsid w:val="00825EAA"/>
    <w:rsid w:val="00826C0A"/>
    <w:rsid w:val="0082778F"/>
    <w:rsid w:val="00847E3C"/>
    <w:rsid w:val="0085180C"/>
    <w:rsid w:val="00853D41"/>
    <w:rsid w:val="00853F34"/>
    <w:rsid w:val="00857AC5"/>
    <w:rsid w:val="00861DCA"/>
    <w:rsid w:val="00876BB3"/>
    <w:rsid w:val="008779D9"/>
    <w:rsid w:val="00880CD8"/>
    <w:rsid w:val="00881835"/>
    <w:rsid w:val="008878F6"/>
    <w:rsid w:val="00890E4C"/>
    <w:rsid w:val="008917A6"/>
    <w:rsid w:val="008A596F"/>
    <w:rsid w:val="008A7666"/>
    <w:rsid w:val="008B76B5"/>
    <w:rsid w:val="008E6CB6"/>
    <w:rsid w:val="008F4879"/>
    <w:rsid w:val="008F6164"/>
    <w:rsid w:val="008F71FF"/>
    <w:rsid w:val="0091518B"/>
    <w:rsid w:val="0091578A"/>
    <w:rsid w:val="00930778"/>
    <w:rsid w:val="009347B5"/>
    <w:rsid w:val="009423BE"/>
    <w:rsid w:val="00946CFD"/>
    <w:rsid w:val="00960967"/>
    <w:rsid w:val="00961A80"/>
    <w:rsid w:val="00962A13"/>
    <w:rsid w:val="00966BD3"/>
    <w:rsid w:val="009713D6"/>
    <w:rsid w:val="0097291D"/>
    <w:rsid w:val="0097344E"/>
    <w:rsid w:val="00977FCC"/>
    <w:rsid w:val="009834CF"/>
    <w:rsid w:val="009836CE"/>
    <w:rsid w:val="0099676F"/>
    <w:rsid w:val="0099753F"/>
    <w:rsid w:val="009A1BC5"/>
    <w:rsid w:val="009A1E96"/>
    <w:rsid w:val="009B5999"/>
    <w:rsid w:val="009C6219"/>
    <w:rsid w:val="009D32AB"/>
    <w:rsid w:val="009D5266"/>
    <w:rsid w:val="009E135B"/>
    <w:rsid w:val="009E219A"/>
    <w:rsid w:val="00A0038D"/>
    <w:rsid w:val="00A00BAF"/>
    <w:rsid w:val="00A036CF"/>
    <w:rsid w:val="00A05D8F"/>
    <w:rsid w:val="00A07185"/>
    <w:rsid w:val="00A114B5"/>
    <w:rsid w:val="00A11A91"/>
    <w:rsid w:val="00A13B9F"/>
    <w:rsid w:val="00A163DA"/>
    <w:rsid w:val="00A179FA"/>
    <w:rsid w:val="00A2740B"/>
    <w:rsid w:val="00A31B1D"/>
    <w:rsid w:val="00A40ED9"/>
    <w:rsid w:val="00A625ED"/>
    <w:rsid w:val="00A700EF"/>
    <w:rsid w:val="00A74C67"/>
    <w:rsid w:val="00A75739"/>
    <w:rsid w:val="00A769A0"/>
    <w:rsid w:val="00A83FE8"/>
    <w:rsid w:val="00A96F60"/>
    <w:rsid w:val="00AA023F"/>
    <w:rsid w:val="00AB20AC"/>
    <w:rsid w:val="00AB6F7C"/>
    <w:rsid w:val="00AD21BA"/>
    <w:rsid w:val="00AD39DD"/>
    <w:rsid w:val="00AD4446"/>
    <w:rsid w:val="00AE07FB"/>
    <w:rsid w:val="00AF04E1"/>
    <w:rsid w:val="00B001E6"/>
    <w:rsid w:val="00B0386D"/>
    <w:rsid w:val="00B31801"/>
    <w:rsid w:val="00B3216F"/>
    <w:rsid w:val="00B473F5"/>
    <w:rsid w:val="00B50352"/>
    <w:rsid w:val="00B50CD7"/>
    <w:rsid w:val="00B61F58"/>
    <w:rsid w:val="00B75E32"/>
    <w:rsid w:val="00B95765"/>
    <w:rsid w:val="00BA5DC4"/>
    <w:rsid w:val="00BB60C6"/>
    <w:rsid w:val="00BB60D4"/>
    <w:rsid w:val="00BB656C"/>
    <w:rsid w:val="00BB6616"/>
    <w:rsid w:val="00BB7FF7"/>
    <w:rsid w:val="00BC616B"/>
    <w:rsid w:val="00BE58B3"/>
    <w:rsid w:val="00BF5282"/>
    <w:rsid w:val="00C10C0A"/>
    <w:rsid w:val="00C17E4C"/>
    <w:rsid w:val="00C22C83"/>
    <w:rsid w:val="00C231D9"/>
    <w:rsid w:val="00C36B20"/>
    <w:rsid w:val="00C44AD7"/>
    <w:rsid w:val="00C476C9"/>
    <w:rsid w:val="00C54950"/>
    <w:rsid w:val="00C61CF9"/>
    <w:rsid w:val="00C61D01"/>
    <w:rsid w:val="00C75012"/>
    <w:rsid w:val="00C77E68"/>
    <w:rsid w:val="00C80644"/>
    <w:rsid w:val="00C8066B"/>
    <w:rsid w:val="00C9092B"/>
    <w:rsid w:val="00C93BEE"/>
    <w:rsid w:val="00C94B9A"/>
    <w:rsid w:val="00CA4365"/>
    <w:rsid w:val="00CB12C3"/>
    <w:rsid w:val="00CB2C6A"/>
    <w:rsid w:val="00CC4B98"/>
    <w:rsid w:val="00CC4D0E"/>
    <w:rsid w:val="00CD206E"/>
    <w:rsid w:val="00CD26DF"/>
    <w:rsid w:val="00CD7AE8"/>
    <w:rsid w:val="00CF048F"/>
    <w:rsid w:val="00CF4F75"/>
    <w:rsid w:val="00D03DA7"/>
    <w:rsid w:val="00D07C52"/>
    <w:rsid w:val="00D109CF"/>
    <w:rsid w:val="00D14EDB"/>
    <w:rsid w:val="00D15373"/>
    <w:rsid w:val="00D33C0C"/>
    <w:rsid w:val="00D41D5F"/>
    <w:rsid w:val="00D439D3"/>
    <w:rsid w:val="00D46AA8"/>
    <w:rsid w:val="00D54957"/>
    <w:rsid w:val="00D54FA9"/>
    <w:rsid w:val="00D62C60"/>
    <w:rsid w:val="00D67EB4"/>
    <w:rsid w:val="00D7420E"/>
    <w:rsid w:val="00D82E2F"/>
    <w:rsid w:val="00D91E53"/>
    <w:rsid w:val="00D93B60"/>
    <w:rsid w:val="00D94C5F"/>
    <w:rsid w:val="00DA25A2"/>
    <w:rsid w:val="00DA3358"/>
    <w:rsid w:val="00DB7934"/>
    <w:rsid w:val="00DC50B9"/>
    <w:rsid w:val="00DD35E9"/>
    <w:rsid w:val="00E11F59"/>
    <w:rsid w:val="00E3254F"/>
    <w:rsid w:val="00E36195"/>
    <w:rsid w:val="00E43690"/>
    <w:rsid w:val="00E43C01"/>
    <w:rsid w:val="00E45378"/>
    <w:rsid w:val="00E4661F"/>
    <w:rsid w:val="00E5382A"/>
    <w:rsid w:val="00E54B9E"/>
    <w:rsid w:val="00E6399E"/>
    <w:rsid w:val="00E74B68"/>
    <w:rsid w:val="00E83A96"/>
    <w:rsid w:val="00E91738"/>
    <w:rsid w:val="00E9450F"/>
    <w:rsid w:val="00EB0F13"/>
    <w:rsid w:val="00EB6FCF"/>
    <w:rsid w:val="00EB783D"/>
    <w:rsid w:val="00ED3C32"/>
    <w:rsid w:val="00ED5B54"/>
    <w:rsid w:val="00ED6264"/>
    <w:rsid w:val="00EE7D7A"/>
    <w:rsid w:val="00EF672A"/>
    <w:rsid w:val="00F12DD5"/>
    <w:rsid w:val="00F23DE5"/>
    <w:rsid w:val="00F26E00"/>
    <w:rsid w:val="00F34833"/>
    <w:rsid w:val="00F4470F"/>
    <w:rsid w:val="00F44E8F"/>
    <w:rsid w:val="00F5141F"/>
    <w:rsid w:val="00F54D90"/>
    <w:rsid w:val="00F729C3"/>
    <w:rsid w:val="00F72F81"/>
    <w:rsid w:val="00F776D3"/>
    <w:rsid w:val="00F96E03"/>
    <w:rsid w:val="00F9717C"/>
    <w:rsid w:val="00FA5C18"/>
    <w:rsid w:val="00FC1973"/>
    <w:rsid w:val="00FD14B4"/>
    <w:rsid w:val="00FD7858"/>
    <w:rsid w:val="00FE574A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9FA3F7"/>
  <w15:chartTrackingRefBased/>
  <w15:docId w15:val="{23E85AA6-0C7C-4F80-BB58-767178D2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PGothic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6AA8"/>
    <w:pPr>
      <w:tabs>
        <w:tab w:val="left" w:pos="1134"/>
      </w:tabs>
      <w:spacing w:line="245" w:lineRule="auto"/>
    </w:pPr>
    <w:rPr>
      <w:rFonts w:ascii="Geneva" w:hAnsi="Geneva"/>
      <w:color w:val="262626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AA8"/>
    <w:pPr>
      <w:jc w:val="right"/>
      <w:outlineLvl w:val="0"/>
    </w:pPr>
    <w:rPr>
      <w:rFonts w:ascii="Calibri Light" w:hAnsi="Calibri Light"/>
      <w:i/>
      <w:smallCaps/>
      <w:color w:val="FFFFFF"/>
      <w:spacing w:val="10"/>
      <w:sz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D46AA8"/>
    <w:pPr>
      <w:keepNext/>
      <w:keepLines/>
      <w:spacing w:after="60"/>
      <w:jc w:val="center"/>
      <w:outlineLvl w:val="1"/>
    </w:pPr>
    <w:rPr>
      <w:rFonts w:ascii="Geneva" w:hAnsi="Geneva"/>
      <w:b/>
      <w:bCs/>
      <w:i w:val="0"/>
      <w:color w:val="404040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410639"/>
    <w:pPr>
      <w:spacing w:before="36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3C01"/>
    <w:pPr>
      <w:outlineLvl w:val="3"/>
    </w:pPr>
    <w:rPr>
      <w:b/>
      <w:color w:val="94B6D2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8367F"/>
    <w:pPr>
      <w:spacing w:before="240"/>
      <w:outlineLvl w:val="4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20F5"/>
    <w:pPr>
      <w:tabs>
        <w:tab w:val="center" w:pos="4320"/>
        <w:tab w:val="right" w:pos="8640"/>
      </w:tabs>
      <w:jc w:val="right"/>
    </w:pPr>
    <w:rPr>
      <w:sz w:val="18"/>
    </w:rPr>
  </w:style>
  <w:style w:type="character" w:customStyle="1" w:styleId="KopfzeileZchn">
    <w:name w:val="Kopfzeile Zchn"/>
    <w:link w:val="Kopfzeile"/>
    <w:uiPriority w:val="99"/>
    <w:rsid w:val="007920F5"/>
    <w:rPr>
      <w:rFonts w:ascii="Calibri" w:hAnsi="Calibri"/>
      <w:color w:val="595959"/>
      <w:sz w:val="18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qFormat/>
    <w:rsid w:val="006879C7"/>
    <w:pPr>
      <w:jc w:val="right"/>
    </w:pPr>
    <w:rPr>
      <w:sz w:val="18"/>
      <w:szCs w:val="18"/>
    </w:rPr>
  </w:style>
  <w:style w:type="character" w:customStyle="1" w:styleId="FuzeileZchn">
    <w:name w:val="Fußzeile Zchn"/>
    <w:link w:val="Fuzeile"/>
    <w:uiPriority w:val="99"/>
    <w:rsid w:val="006879C7"/>
    <w:rPr>
      <w:rFonts w:ascii="Calibri" w:hAnsi="Calibri"/>
      <w:color w:val="404040"/>
      <w:sz w:val="18"/>
      <w:szCs w:val="18"/>
      <w:lang w:val="de-DE" w:eastAsia="de-DE"/>
    </w:rPr>
  </w:style>
  <w:style w:type="paragraph" w:styleId="berarbeitung">
    <w:name w:val="Revision"/>
    <w:hidden/>
    <w:uiPriority w:val="99"/>
    <w:semiHidden/>
    <w:rsid w:val="00B31801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80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1801"/>
    <w:rPr>
      <w:rFonts w:ascii="Lucida Grande" w:hAnsi="Lucida Grande" w:cs="Lucida Grande"/>
      <w:sz w:val="18"/>
      <w:szCs w:val="18"/>
    </w:rPr>
  </w:style>
  <w:style w:type="character" w:customStyle="1" w:styleId="berschrift4Zchn">
    <w:name w:val="Überschrift 4 Zchn"/>
    <w:link w:val="berschrift4"/>
    <w:uiPriority w:val="9"/>
    <w:rsid w:val="00E43C01"/>
    <w:rPr>
      <w:rFonts w:ascii="Calibri" w:hAnsi="Calibri"/>
      <w:b/>
      <w:color w:val="94B6D2"/>
      <w:sz w:val="32"/>
      <w:szCs w:val="22"/>
      <w:lang w:val="de-DE" w:eastAsia="de-DE"/>
    </w:rPr>
  </w:style>
  <w:style w:type="character" w:customStyle="1" w:styleId="berschrift5Zchn">
    <w:name w:val="Überschrift 5 Zchn"/>
    <w:link w:val="berschrift5"/>
    <w:uiPriority w:val="9"/>
    <w:rsid w:val="0018367F"/>
    <w:rPr>
      <w:rFonts w:ascii="Droid Sans" w:hAnsi="Droid Sans"/>
      <w:color w:val="404040"/>
      <w:szCs w:val="22"/>
      <w:lang w:val="de-DE" w:eastAsia="de-DE"/>
    </w:rPr>
  </w:style>
  <w:style w:type="paragraph" w:customStyle="1" w:styleId="1AnS-Unternehmen">
    <w:name w:val="1.AnS - Unternehmen"/>
    <w:basedOn w:val="Standard"/>
    <w:autoRedefine/>
    <w:qFormat/>
    <w:rsid w:val="00890E4C"/>
    <w:rPr>
      <w:color w:val="000000"/>
    </w:rPr>
  </w:style>
  <w:style w:type="paragraph" w:customStyle="1" w:styleId="1AnS-Datum">
    <w:name w:val="1.AnS - Datum"/>
    <w:basedOn w:val="Standard"/>
    <w:autoRedefine/>
    <w:qFormat/>
    <w:rsid w:val="00890E4C"/>
    <w:pPr>
      <w:spacing w:before="120"/>
      <w:jc w:val="right"/>
    </w:pPr>
  </w:style>
  <w:style w:type="paragraph" w:customStyle="1" w:styleId="2DeckB-Angaben">
    <w:name w:val="2.DeckB - Angaben"/>
    <w:basedOn w:val="Standard"/>
    <w:autoRedefine/>
    <w:qFormat/>
    <w:rsid w:val="00D33C0C"/>
    <w:pPr>
      <w:spacing w:before="60" w:after="60"/>
      <w:jc w:val="center"/>
    </w:pPr>
    <w:rPr>
      <w:sz w:val="26"/>
    </w:rPr>
  </w:style>
  <w:style w:type="paragraph" w:customStyle="1" w:styleId="2DeckB-Name">
    <w:name w:val="2.DeckB - Name"/>
    <w:basedOn w:val="Standard"/>
    <w:next w:val="2DeckB-Beruf"/>
    <w:autoRedefine/>
    <w:qFormat/>
    <w:rsid w:val="00DA25A2"/>
    <w:pPr>
      <w:spacing w:after="240"/>
      <w:jc w:val="center"/>
    </w:pPr>
    <w:rPr>
      <w:rFonts w:ascii="Calibri Light" w:hAnsi="Calibri Light"/>
      <w:bCs/>
      <w:color w:val="94B6D2"/>
      <w:sz w:val="84"/>
      <w:szCs w:val="84"/>
    </w:rPr>
  </w:style>
  <w:style w:type="paragraph" w:customStyle="1" w:styleId="2DeckB-Beruf">
    <w:name w:val="2.DeckB - Beruf"/>
    <w:basedOn w:val="Standard"/>
    <w:next w:val="2DeckB-Angaben"/>
    <w:autoRedefine/>
    <w:qFormat/>
    <w:rsid w:val="002D272C"/>
    <w:pPr>
      <w:widowControl w:val="0"/>
      <w:spacing w:after="360"/>
      <w:contextualSpacing/>
      <w:jc w:val="center"/>
    </w:pPr>
    <w:rPr>
      <w:color w:val="DD8047"/>
      <w:sz w:val="36"/>
      <w:szCs w:val="36"/>
    </w:rPr>
  </w:style>
  <w:style w:type="character" w:customStyle="1" w:styleId="berschrift2Zchn">
    <w:name w:val="Überschrift 2 Zchn"/>
    <w:link w:val="berschrift2"/>
    <w:uiPriority w:val="9"/>
    <w:rsid w:val="00D46AA8"/>
    <w:rPr>
      <w:rFonts w:ascii="Geneva" w:eastAsia="MS PGothic" w:hAnsi="Geneva" w:cs="Times New Roman"/>
      <w:b/>
      <w:bCs/>
      <w:smallCaps/>
      <w:color w:val="404040"/>
      <w:spacing w:val="10"/>
      <w:szCs w:val="26"/>
      <w:lang w:val="de-DE" w:eastAsia="de-DE"/>
    </w:rPr>
  </w:style>
  <w:style w:type="character" w:customStyle="1" w:styleId="berschrift1Zchn">
    <w:name w:val="Überschrift 1 Zchn"/>
    <w:link w:val="berschrift1"/>
    <w:uiPriority w:val="9"/>
    <w:rsid w:val="00D46AA8"/>
    <w:rPr>
      <w:rFonts w:ascii="Calibri Light" w:hAnsi="Calibri Light"/>
      <w:i/>
      <w:smallCaps/>
      <w:color w:val="FFFFFF"/>
      <w:spacing w:val="10"/>
      <w:sz w:val="32"/>
      <w:szCs w:val="22"/>
      <w:lang w:val="de-DE" w:eastAsia="de-DE"/>
    </w:rPr>
  </w:style>
  <w:style w:type="paragraph" w:customStyle="1" w:styleId="3Vita-Stelle">
    <w:name w:val="3.Vita - Stelle"/>
    <w:basedOn w:val="Standard"/>
    <w:next w:val="3Vita-Spezi"/>
    <w:qFormat/>
    <w:rsid w:val="00020E0E"/>
    <w:pPr>
      <w:keepLines/>
      <w:tabs>
        <w:tab w:val="clear" w:pos="1134"/>
        <w:tab w:val="left" w:pos="1985"/>
        <w:tab w:val="left" w:pos="2835"/>
      </w:tabs>
    </w:pPr>
    <w:rPr>
      <w:b/>
      <w:color w:val="0D0D0D"/>
    </w:rPr>
  </w:style>
  <w:style w:type="character" w:customStyle="1" w:styleId="3Vita-Angabevorne">
    <w:name w:val="3.Vita - Angabe vorne"/>
    <w:uiPriority w:val="1"/>
    <w:qFormat/>
    <w:rsid w:val="001E318B"/>
    <w:rPr>
      <w:rFonts w:ascii="Calibri" w:hAnsi="Calibri"/>
      <w:b w:val="0"/>
      <w:bCs w:val="0"/>
      <w:i w:val="0"/>
      <w:iCs w:val="0"/>
      <w:color w:val="59473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Standard"/>
    <w:qFormat/>
    <w:rsid w:val="007D2249"/>
    <w:pPr>
      <w:keepLines/>
      <w:tabs>
        <w:tab w:val="clear" w:pos="1134"/>
      </w:tabs>
      <w:ind w:left="1985"/>
    </w:pPr>
    <w:rPr>
      <w:b/>
      <w:color w:val="DD8047"/>
    </w:rPr>
  </w:style>
  <w:style w:type="paragraph" w:styleId="Aufzhlungszeichen">
    <w:name w:val="List Bullet"/>
    <w:aliases w:val="3.Vita - Bullet 2"/>
    <w:basedOn w:val="Standard"/>
    <w:autoRedefine/>
    <w:uiPriority w:val="99"/>
    <w:unhideWhenUsed/>
    <w:qFormat/>
    <w:rsid w:val="00BF5282"/>
    <w:pPr>
      <w:numPr>
        <w:numId w:val="1"/>
      </w:numPr>
      <w:spacing w:before="20" w:after="20"/>
      <w:ind w:left="2353" w:hanging="170"/>
    </w:pPr>
  </w:style>
  <w:style w:type="character" w:customStyle="1" w:styleId="berschrift3Zchn">
    <w:name w:val="Überschrift 3 Zchn"/>
    <w:link w:val="berschrift3"/>
    <w:uiPriority w:val="9"/>
    <w:rsid w:val="00410639"/>
    <w:rPr>
      <w:rFonts w:ascii="Calibri" w:eastAsia="MS PGothic" w:hAnsi="Calibri" w:cs="Times New Roman"/>
      <w:color w:val="404040"/>
      <w:sz w:val="32"/>
      <w:szCs w:val="26"/>
      <w:lang w:val="de-DE" w:eastAsia="de-DE"/>
    </w:rPr>
  </w:style>
  <w:style w:type="paragraph" w:customStyle="1" w:styleId="4Moti-SchlauerSatz">
    <w:name w:val="4.Moti - Schlauer Satz"/>
    <w:basedOn w:val="Standard"/>
    <w:qFormat/>
    <w:rsid w:val="00977FCC"/>
    <w:pPr>
      <w:tabs>
        <w:tab w:val="left" w:pos="0"/>
      </w:tabs>
      <w:spacing w:before="360" w:after="360" w:line="288" w:lineRule="auto"/>
      <w:ind w:left="1134" w:right="1128"/>
      <w:jc w:val="center"/>
    </w:pPr>
    <w:rPr>
      <w:i/>
    </w:rPr>
  </w:style>
  <w:style w:type="character" w:styleId="Seitenzahl">
    <w:name w:val="page number"/>
    <w:basedOn w:val="Absatz-Standardschriftart"/>
    <w:uiPriority w:val="99"/>
    <w:semiHidden/>
    <w:unhideWhenUsed/>
    <w:rsid w:val="00CF048F"/>
  </w:style>
  <w:style w:type="paragraph" w:customStyle="1" w:styleId="1AnS-Name">
    <w:name w:val="1.AnS - Name"/>
    <w:basedOn w:val="Standard"/>
    <w:qFormat/>
    <w:rsid w:val="00C9092B"/>
    <w:rPr>
      <w:color w:val="D0AE72"/>
    </w:rPr>
  </w:style>
  <w:style w:type="paragraph" w:customStyle="1" w:styleId="0Unterschrift">
    <w:name w:val="0.Unterschrift"/>
    <w:basedOn w:val="0Text"/>
    <w:qFormat/>
    <w:rsid w:val="00486595"/>
    <w:pPr>
      <w:spacing w:after="0"/>
    </w:pPr>
    <w:rPr>
      <w:color w:val="775F55"/>
    </w:rPr>
  </w:style>
  <w:style w:type="paragraph" w:customStyle="1" w:styleId="0Text">
    <w:name w:val="0.Text"/>
    <w:basedOn w:val="Standard"/>
    <w:qFormat/>
    <w:rsid w:val="004B05AF"/>
    <w:pPr>
      <w:spacing w:after="120"/>
    </w:pPr>
  </w:style>
  <w:style w:type="paragraph" w:customStyle="1" w:styleId="1AnS-Sehrgeehrte">
    <w:name w:val="1.AnS - Sehr geehrte"/>
    <w:basedOn w:val="0Text"/>
    <w:qFormat/>
    <w:rsid w:val="00C75012"/>
    <w:pPr>
      <w:spacing w:before="240"/>
    </w:pPr>
  </w:style>
  <w:style w:type="paragraph" w:styleId="Listenabsatz">
    <w:name w:val="List Paragraph"/>
    <w:basedOn w:val="Standard"/>
    <w:uiPriority w:val="34"/>
    <w:qFormat/>
    <w:rsid w:val="0069592A"/>
    <w:pPr>
      <w:ind w:left="720"/>
      <w:contextualSpacing/>
    </w:pPr>
  </w:style>
  <w:style w:type="paragraph" w:customStyle="1" w:styleId="3Vita-SpeziTab">
    <w:name w:val="3.Vita - Spezi Tab"/>
    <w:basedOn w:val="Standard"/>
    <w:qFormat/>
    <w:rsid w:val="007D2249"/>
    <w:pPr>
      <w:tabs>
        <w:tab w:val="clear" w:pos="1134"/>
        <w:tab w:val="left" w:pos="1985"/>
      </w:tabs>
    </w:pPr>
  </w:style>
  <w:style w:type="paragraph" w:customStyle="1" w:styleId="3Vita-Stelledezent">
    <w:name w:val="3.Vita - Stelle dezent"/>
    <w:basedOn w:val="3Vita-Stelle"/>
    <w:autoRedefine/>
    <w:qFormat/>
    <w:rsid w:val="007D7C18"/>
    <w:rPr>
      <w:color w:val="404040"/>
    </w:rPr>
  </w:style>
  <w:style w:type="paragraph" w:customStyle="1" w:styleId="3Vita-Spezidezent">
    <w:name w:val="3.Vita - Spezi dezent"/>
    <w:basedOn w:val="3Vita-Spezi"/>
    <w:qFormat/>
    <w:rsid w:val="00D33C0C"/>
    <w:rPr>
      <w:b w:val="0"/>
      <w:color w:val="404040"/>
    </w:rPr>
  </w:style>
  <w:style w:type="paragraph" w:customStyle="1" w:styleId="0Kopfzeile-Name">
    <w:name w:val="0.Kopfzeile - Name"/>
    <w:basedOn w:val="2DeckB-Name"/>
    <w:qFormat/>
    <w:rsid w:val="00D46AA8"/>
    <w:pPr>
      <w:spacing w:after="40"/>
      <w:jc w:val="left"/>
    </w:pPr>
    <w:rPr>
      <w:rFonts w:ascii="Geneva" w:hAnsi="Geneva"/>
      <w:b/>
      <w:color w:val="FFFFFF"/>
      <w:sz w:val="28"/>
    </w:rPr>
  </w:style>
  <w:style w:type="paragraph" w:customStyle="1" w:styleId="3Vita-BulletLevel1">
    <w:name w:val="3.Vita - Bullet Level 1"/>
    <w:basedOn w:val="Standard"/>
    <w:qFormat/>
    <w:rsid w:val="007D2249"/>
    <w:pPr>
      <w:numPr>
        <w:numId w:val="15"/>
      </w:numPr>
      <w:ind w:left="2348" w:hanging="363"/>
    </w:pPr>
  </w:style>
  <w:style w:type="paragraph" w:customStyle="1" w:styleId="3Vita-BulletLevel2">
    <w:name w:val="3.Vita - Bullet Level 2"/>
    <w:basedOn w:val="3Vita-BulletLevel1"/>
    <w:qFormat/>
    <w:rsid w:val="001E318B"/>
    <w:pPr>
      <w:numPr>
        <w:numId w:val="12"/>
      </w:numPr>
      <w:ind w:left="2835" w:hanging="363"/>
    </w:pPr>
  </w:style>
  <w:style w:type="character" w:styleId="Hyperlink">
    <w:name w:val="Hyperlink"/>
    <w:uiPriority w:val="99"/>
    <w:unhideWhenUsed/>
    <w:rsid w:val="00EB783D"/>
    <w:rPr>
      <w:color w:val="F7B615"/>
      <w:u w:val="single"/>
    </w:rPr>
  </w:style>
  <w:style w:type="paragraph" w:customStyle="1" w:styleId="0Fuzeile-Motiv">
    <w:name w:val="0.Fußzeile - Motiv"/>
    <w:basedOn w:val="Fuzeile"/>
    <w:qFormat/>
    <w:rsid w:val="00C22C83"/>
    <w:rPr>
      <w:color w:val="FFFFFF"/>
    </w:rPr>
  </w:style>
  <w:style w:type="paragraph" w:customStyle="1" w:styleId="0Strich">
    <w:name w:val="0.Strich"/>
    <w:basedOn w:val="2DeckB-Angaben"/>
    <w:qFormat/>
    <w:rsid w:val="004B05AF"/>
    <w:pPr>
      <w:pBdr>
        <w:bottom w:val="single" w:sz="4" w:space="1" w:color="808080"/>
      </w:pBdr>
      <w:spacing w:before="120" w:after="120"/>
    </w:pPr>
    <w:rPr>
      <w:color w:val="FFFFFF"/>
      <w:sz w:val="4"/>
    </w:rPr>
  </w:style>
  <w:style w:type="paragraph" w:customStyle="1" w:styleId="2DeckB-Profil">
    <w:name w:val="2.DeckB - Profil"/>
    <w:basedOn w:val="3Vita-BulletLevel1"/>
    <w:autoRedefine/>
    <w:qFormat/>
    <w:rsid w:val="00D33C0C"/>
    <w:pPr>
      <w:tabs>
        <w:tab w:val="clear" w:pos="1134"/>
      </w:tabs>
      <w:spacing w:after="80"/>
      <w:ind w:left="1134"/>
    </w:pPr>
    <w:rPr>
      <w:sz w:val="26"/>
    </w:rPr>
  </w:style>
  <w:style w:type="paragraph" w:customStyle="1" w:styleId="3Vita-Stellesub">
    <w:name w:val="3.Vita - Stelle sub"/>
    <w:basedOn w:val="3Vita-Stelle"/>
    <w:qFormat/>
    <w:rsid w:val="00FA5C18"/>
    <w:pPr>
      <w:ind w:left="142"/>
    </w:pPr>
    <w:rPr>
      <w:lang w:val="en-US"/>
    </w:rPr>
  </w:style>
  <w:style w:type="table" w:styleId="Tabellenraster">
    <w:name w:val="Table Grid"/>
    <w:basedOn w:val="NormaleTabelle"/>
    <w:uiPriority w:val="39"/>
    <w:rsid w:val="001B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1B556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Unsichtbar">
    <w:name w:val="Unsichtbar"/>
    <w:basedOn w:val="NormaleTabelle"/>
    <w:uiPriority w:val="99"/>
    <w:rsid w:val="001B5560"/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2Vita-Felder">
    <w:name w:val="2.Vita - Felder"/>
    <w:basedOn w:val="Standard"/>
    <w:autoRedefine/>
    <w:qFormat/>
    <w:rsid w:val="000E1C60"/>
    <w:pPr>
      <w:numPr>
        <w:numId w:val="19"/>
      </w:numPr>
      <w:tabs>
        <w:tab w:val="clear" w:pos="1134"/>
      </w:tabs>
      <w:ind w:left="227" w:hanging="227"/>
    </w:pPr>
  </w:style>
  <w:style w:type="paragraph" w:customStyle="1" w:styleId="3Vita-SpeziSub">
    <w:name w:val="3.Vita - Spezi Sub"/>
    <w:basedOn w:val="3Vita-Spezi"/>
    <w:qFormat/>
    <w:rsid w:val="001E318B"/>
    <w:pPr>
      <w:spacing w:before="240"/>
      <w:ind w:hanging="1701"/>
    </w:pPr>
  </w:style>
  <w:style w:type="paragraph" w:customStyle="1" w:styleId="0Strich-Kopfzeile">
    <w:name w:val="0.Strich - Kopfzeile"/>
    <w:basedOn w:val="0Strich"/>
    <w:qFormat/>
    <w:rsid w:val="008A7666"/>
    <w:pPr>
      <w:pBdr>
        <w:bottom w:val="single" w:sz="6" w:space="1" w:color="808080"/>
      </w:pBdr>
      <w:spacing w:before="40"/>
      <w:jc w:val="righ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D17F7"/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link w:val="Dokumentstruktur"/>
    <w:uiPriority w:val="99"/>
    <w:semiHidden/>
    <w:rsid w:val="000D17F7"/>
    <w:rPr>
      <w:rFonts w:ascii="Times New Roman" w:hAnsi="Times New Roman" w:cs="Times New Roman"/>
      <w:color w:val="262626"/>
      <w:lang w:val="de-DE" w:eastAsia="de-DE"/>
    </w:rPr>
  </w:style>
  <w:style w:type="paragraph" w:customStyle="1" w:styleId="3Vita-Angabe">
    <w:name w:val="3.Vita - Angabe"/>
    <w:basedOn w:val="Standard"/>
    <w:qFormat/>
    <w:rsid w:val="00C80644"/>
    <w:pPr>
      <w:jc w:val="right"/>
    </w:pPr>
    <w:rPr>
      <w:color w:val="A5AB81"/>
    </w:rPr>
  </w:style>
  <w:style w:type="character" w:customStyle="1" w:styleId="BesuchterHyperlink">
    <w:name w:val="BesuchterHyperlink"/>
    <w:uiPriority w:val="99"/>
    <w:semiHidden/>
    <w:unhideWhenUsed/>
    <w:rsid w:val="00D46AA8"/>
    <w:rPr>
      <w:color w:val="704404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3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%20Br&#252;ckner\Desktop\Eva\BewerbungNET\Rohling%20tabelle%20B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2AE3-11A9-486B-B935-493F11B0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Rohling tabelle B</Template>
  <TotalTime>0</TotalTime>
  <Pages>2</Pages>
  <Words>171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Standarddesign</vt:lpstr>
      <vt:lpstr/>
    </vt:vector>
  </TitlesOfParts>
  <Company>jjj</Company>
  <LinksUpToDate>false</LinksUpToDate>
  <CharactersWithSpaces>1247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https://www.die-bewerbungsschreiber.de/?utm_source=bewerbung.net&amp;utm_campaign=download&amp;utm_medium=vorlage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https://www.die-bewerbungsschreiber.de/?utm_source=bewerbung.net&amp;utm_campaign=download&amp;utm_medium=vorlage</vt:lpwstr>
      </vt:variant>
      <vt:variant>
        <vt:lpwstr/>
      </vt:variant>
      <vt:variant>
        <vt:i4>393252</vt:i4>
      </vt:variant>
      <vt:variant>
        <vt:i4>0</vt:i4>
      </vt:variant>
      <vt:variant>
        <vt:i4>0</vt:i4>
      </vt:variant>
      <vt:variant>
        <vt:i4>5</vt:i4>
      </vt:variant>
      <vt:variant>
        <vt:lpwstr>mailto:email@email.de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subject/>
  <dc:creator>bewerbung.net</dc:creator>
  <cp:keywords/>
  <cp:lastModifiedBy>Fabian Sauer</cp:lastModifiedBy>
  <cp:revision>3</cp:revision>
  <cp:lastPrinted>2019-03-08T09:54:00Z</cp:lastPrinted>
  <dcterms:created xsi:type="dcterms:W3CDTF">2020-01-15T09:08:00Z</dcterms:created>
  <dcterms:modified xsi:type="dcterms:W3CDTF">2020-01-15T09:33:00Z</dcterms:modified>
</cp:coreProperties>
</file>